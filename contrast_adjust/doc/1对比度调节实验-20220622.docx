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D69F" w14:textId="77777777" w:rsidR="002B5E8E" w:rsidRDefault="006110F0" w:rsidP="00CF6DAE">
      <w:pPr>
        <w:pStyle w:val="a"/>
      </w:pPr>
      <w:bookmarkStart w:id="0" w:name="_Toc62043287"/>
      <w:r>
        <w:rPr>
          <w:rFonts w:hint="eastAsia"/>
        </w:rPr>
        <w:t>实验</w:t>
      </w:r>
      <w:r w:rsidR="00743351">
        <w:rPr>
          <w:rFonts w:hint="eastAsia"/>
        </w:rPr>
        <w:t>记录</w:t>
      </w:r>
    </w:p>
    <w:p w14:paraId="1E8C2E1F" w14:textId="0BE78FEB" w:rsidR="00E56625" w:rsidRDefault="00F07CC9" w:rsidP="00C42760">
      <w:pPr>
        <w:pStyle w:val="a0"/>
      </w:pPr>
      <w:r>
        <w:rPr>
          <w:rFonts w:hint="eastAsia"/>
        </w:rPr>
        <w:t>实验原理</w:t>
      </w:r>
    </w:p>
    <w:p w14:paraId="4A1EF648" w14:textId="33D2F678" w:rsidR="00C42760" w:rsidRDefault="00C42760" w:rsidP="00C42760">
      <w:pPr>
        <w:pStyle w:val="aff6"/>
        <w:ind w:firstLine="420"/>
        <w:rPr>
          <w:rFonts w:hint="eastAsia"/>
        </w:rPr>
      </w:pPr>
      <w:r>
        <w:rPr>
          <w:rFonts w:hint="eastAsia"/>
        </w:rPr>
        <w:t>图像处理操作中最简单的一类就是点操作，一个像素的输出值只取决于输入图像的对应像素值，与像素在图像中的位置无关，因此点操作可以表示为一个映射或转换函数。</w:t>
      </w:r>
      <w:r w:rsidR="00195C5E">
        <w:rPr>
          <w:rFonts w:hint="eastAsia"/>
        </w:rPr>
        <w:t>本实验将采用线性映射函数来改变图像对比度。</w:t>
      </w:r>
      <w:r w:rsidR="003F0646">
        <w:rPr>
          <w:rFonts w:hint="eastAsia"/>
        </w:rPr>
        <w:t>输入值的范围为</w:t>
      </w:r>
      <w:r w:rsidR="003F0646">
        <w:rPr>
          <w:rFonts w:hint="eastAsia"/>
        </w:rPr>
        <w:t>0~</w:t>
      </w:r>
      <w:r w:rsidR="003F0646">
        <w:t>7</w:t>
      </w:r>
      <w:r w:rsidR="003F0646">
        <w:rPr>
          <w:rFonts w:hint="eastAsia"/>
        </w:rPr>
        <w:t>，如果输入值小于</w:t>
      </w:r>
      <w:r w:rsidR="003F0646">
        <w:rPr>
          <w:rFonts w:hint="eastAsia"/>
        </w:rPr>
        <w:t>4</w:t>
      </w:r>
      <w:r w:rsidR="003F0646">
        <w:rPr>
          <w:rFonts w:hint="eastAsia"/>
        </w:rPr>
        <w:t>，则减小对比度；如果输入值大于</w:t>
      </w:r>
      <w:r w:rsidR="003F0646">
        <w:rPr>
          <w:rFonts w:hint="eastAsia"/>
        </w:rPr>
        <w:t>4</w:t>
      </w:r>
      <w:r w:rsidR="003F0646">
        <w:rPr>
          <w:rFonts w:hint="eastAsia"/>
        </w:rPr>
        <w:t>则增大对比度，如果输入值等于</w:t>
      </w:r>
      <w:r w:rsidR="003F0646">
        <w:rPr>
          <w:rFonts w:hint="eastAsia"/>
        </w:rPr>
        <w:t>4</w:t>
      </w:r>
      <w:r w:rsidR="003F0646">
        <w:rPr>
          <w:rFonts w:hint="eastAsia"/>
        </w:rPr>
        <w:t>则对比度不变。</w:t>
      </w:r>
    </w:p>
    <w:p w14:paraId="7DDAB356" w14:textId="327214C2" w:rsidR="00C42760" w:rsidRPr="00C42760" w:rsidRDefault="00C42760" w:rsidP="00C42760">
      <w:pPr>
        <w:pStyle w:val="aff6"/>
        <w:ind w:firstLine="420"/>
      </w:pPr>
      <w:r w:rsidRPr="00CF413E">
        <w:rPr>
          <w:rFonts w:hint="eastAsia"/>
          <w:highlight w:val="yellow"/>
        </w:rPr>
        <w:t>图像对比度调节</w:t>
      </w:r>
      <w:r>
        <w:rPr>
          <w:rFonts w:hint="eastAsia"/>
        </w:rPr>
        <w:t>：图像对比度受映射函数斜率的影响，斜率小于</w:t>
      </w:r>
      <w:r>
        <w:rPr>
          <w:rFonts w:hint="eastAsia"/>
        </w:rPr>
        <w:t>1</w:t>
      </w:r>
      <w:r>
        <w:rPr>
          <w:rFonts w:hint="eastAsia"/>
        </w:rPr>
        <w:t>则将</w:t>
      </w:r>
      <w:r w:rsidR="00195C5E">
        <w:rPr>
          <w:rFonts w:hint="eastAsia"/>
        </w:rPr>
        <w:t>对比度</w:t>
      </w:r>
      <w:r>
        <w:rPr>
          <w:rFonts w:hint="eastAsia"/>
        </w:rPr>
        <w:t>降低，</w:t>
      </w:r>
      <w:r w:rsidR="00195C5E">
        <w:rPr>
          <w:rFonts w:hint="eastAsia"/>
        </w:rPr>
        <w:t>斜率大于</w:t>
      </w:r>
      <w:r w:rsidR="00195C5E">
        <w:rPr>
          <w:rFonts w:hint="eastAsia"/>
        </w:rPr>
        <w:t>1</w:t>
      </w:r>
      <w:r w:rsidR="00195C5E">
        <w:rPr>
          <w:rFonts w:hint="eastAsia"/>
        </w:rPr>
        <w:t>则对比度增加</w:t>
      </w:r>
      <w:r>
        <w:rPr>
          <w:rFonts w:hint="eastAsia"/>
        </w:rPr>
        <w:t>。</w:t>
      </w:r>
    </w:p>
    <w:p w14:paraId="02D21CAE" w14:textId="77777777" w:rsidR="006110F0" w:rsidRDefault="00822534" w:rsidP="00822534">
      <w:pPr>
        <w:pStyle w:val="a0"/>
      </w:pPr>
      <w:r>
        <w:rPr>
          <w:rFonts w:hint="eastAsia"/>
        </w:rPr>
        <w:t>硬件</w:t>
      </w:r>
      <w:r w:rsidR="00D51685">
        <w:rPr>
          <w:rFonts w:hint="eastAsia"/>
        </w:rPr>
        <w:t>设计</w:t>
      </w:r>
    </w:p>
    <w:p w14:paraId="3CD65E9A" w14:textId="092F145A" w:rsidR="00C42760" w:rsidRPr="00C42760" w:rsidRDefault="00C42760" w:rsidP="00C42760">
      <w:pPr>
        <w:pStyle w:val="aff6"/>
        <w:ind w:firstLine="420"/>
      </w:pPr>
      <w:r>
        <w:rPr>
          <w:rFonts w:hint="eastAsia"/>
        </w:rPr>
        <w:t>从图像对比度调节的原理可知，在硬件电路实现上即对每一个像素点进行乘，因此只需要一个乘法器即可完成。</w:t>
      </w:r>
      <w:r w:rsidR="0063284F">
        <w:rPr>
          <w:rFonts w:hint="eastAsia"/>
        </w:rPr>
        <w:t>再进行乘法运算后，需要判断改点的值有没有溢出，如果溢出则需要将该点的值赋值为</w:t>
      </w:r>
      <w:r w:rsidR="0063284F">
        <w:rPr>
          <w:rFonts w:hint="eastAsia"/>
        </w:rPr>
        <w:t>2</w:t>
      </w:r>
      <w:r w:rsidR="0063284F">
        <w:t>55</w:t>
      </w:r>
      <w:r w:rsidR="0063284F">
        <w:rPr>
          <w:rFonts w:hint="eastAsia"/>
        </w:rPr>
        <w:t>。</w:t>
      </w:r>
      <w:r>
        <w:rPr>
          <w:rFonts w:hint="eastAsia"/>
        </w:rPr>
        <w:t>硬件设计如下：</w:t>
      </w:r>
    </w:p>
    <w:p w14:paraId="70CF97EE" w14:textId="23D0E2D3" w:rsidR="006110F0" w:rsidRDefault="00C42760" w:rsidP="006110F0">
      <w:pPr>
        <w:pStyle w:val="aff6"/>
        <w:ind w:firstLineChars="0" w:firstLine="0"/>
      </w:pPr>
      <w:r>
        <w:rPr>
          <w:noProof/>
        </w:rPr>
        <w:drawing>
          <wp:inline distT="0" distB="0" distL="0" distR="0" wp14:anchorId="1F9A8A8D" wp14:editId="0DBA9685">
            <wp:extent cx="5759450" cy="10293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8A02" w14:textId="77777777" w:rsidR="00510D9E" w:rsidRDefault="00510D9E" w:rsidP="00EA2592">
      <w:pPr>
        <w:pStyle w:val="aff6"/>
        <w:spacing w:afterLines="100" w:after="312"/>
        <w:ind w:firstLineChars="0" w:firstLine="0"/>
        <w:jc w:val="center"/>
      </w:pPr>
      <w:r>
        <w:rPr>
          <w:rFonts w:hint="eastAsia"/>
        </w:rPr>
        <w:t>硬件设计图</w:t>
      </w:r>
    </w:p>
    <w:p w14:paraId="2F6ECC3B" w14:textId="177FAE79" w:rsidR="00C42760" w:rsidRDefault="00C42760" w:rsidP="00C42760">
      <w:pPr>
        <w:pStyle w:val="aff6"/>
        <w:ind w:firstLine="420"/>
      </w:pPr>
      <w:r>
        <w:rPr>
          <w:rFonts w:hint="eastAsia"/>
        </w:rPr>
        <w:t>本实验以流水线的时钟进行设计仿真，每一个时钟周期读取</w:t>
      </w:r>
      <w:r>
        <w:rPr>
          <w:rFonts w:hint="eastAsia"/>
        </w:rPr>
        <w:t>B</w:t>
      </w:r>
      <w:r>
        <w:t>MP</w:t>
      </w:r>
      <w:r>
        <w:rPr>
          <w:rFonts w:hint="eastAsia"/>
        </w:rPr>
        <w:t>文件的一个数据，并进行对比度调节。</w:t>
      </w:r>
    </w:p>
    <w:p w14:paraId="0AC9F018" w14:textId="77777777" w:rsidR="006110F0" w:rsidRDefault="004B4310" w:rsidP="004B4310">
      <w:pPr>
        <w:pStyle w:val="a0"/>
      </w:pPr>
      <w:r>
        <w:rPr>
          <w:rFonts w:hint="eastAsia"/>
        </w:rPr>
        <w:t>仿真</w:t>
      </w:r>
    </w:p>
    <w:p w14:paraId="000C8B56" w14:textId="77777777" w:rsidR="000B22FB" w:rsidRDefault="00FE1C7F" w:rsidP="00FE1C7F">
      <w:pPr>
        <w:pStyle w:val="aff6"/>
        <w:ind w:firstLine="420"/>
      </w:pPr>
      <w:r>
        <w:rPr>
          <w:rFonts w:hint="eastAsia"/>
        </w:rPr>
        <w:t>仿真波形图</w:t>
      </w:r>
      <w:r w:rsidR="00CC7827">
        <w:rPr>
          <w:rFonts w:hint="eastAsia"/>
        </w:rPr>
        <w:t>：</w:t>
      </w:r>
    </w:p>
    <w:p w14:paraId="7C4A01B5" w14:textId="688266E9" w:rsidR="00CC7827" w:rsidRDefault="0063284F" w:rsidP="004922C2">
      <w:pPr>
        <w:pStyle w:val="aff6"/>
        <w:ind w:firstLineChars="0" w:firstLine="0"/>
      </w:pPr>
      <w:r>
        <w:rPr>
          <w:noProof/>
        </w:rPr>
        <w:drawing>
          <wp:inline distT="0" distB="0" distL="0" distR="0" wp14:anchorId="6DB2DA20" wp14:editId="38B23FE7">
            <wp:extent cx="6677963" cy="9048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302" cy="9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880C" w14:textId="77777777" w:rsidR="00F1395F" w:rsidRDefault="00F1395F" w:rsidP="006110F0">
      <w:pPr>
        <w:pStyle w:val="aff6"/>
        <w:ind w:firstLineChars="0" w:firstLine="0"/>
      </w:pPr>
    </w:p>
    <w:p w14:paraId="66E00F3F" w14:textId="77777777" w:rsidR="00A9253A" w:rsidRDefault="006F6FC4" w:rsidP="008201DE">
      <w:pPr>
        <w:pStyle w:val="aff6"/>
        <w:ind w:firstLine="420"/>
      </w:pPr>
      <w:r>
        <w:rPr>
          <w:rFonts w:hint="eastAsia"/>
        </w:rPr>
        <w:t>处理后的</w:t>
      </w:r>
      <w:r w:rsidR="0027533C">
        <w:rPr>
          <w:rFonts w:hint="eastAsia"/>
        </w:rPr>
        <w:t>文件结果</w:t>
      </w:r>
      <w:r>
        <w:rPr>
          <w:rFonts w:hint="eastAsia"/>
        </w:rPr>
        <w:t>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201DE" w14:paraId="47A23280" w14:textId="77777777" w:rsidTr="00C06006">
        <w:tc>
          <w:tcPr>
            <w:tcW w:w="1667" w:type="pct"/>
          </w:tcPr>
          <w:p w14:paraId="3CB5CA64" w14:textId="77777777" w:rsidR="008201DE" w:rsidRDefault="00B11025" w:rsidP="008201DE">
            <w:pPr>
              <w:pStyle w:val="aff6"/>
              <w:ind w:firstLineChars="0" w:firstLine="0"/>
            </w:pPr>
            <w:r>
              <w:rPr>
                <w:rFonts w:hint="eastAsia"/>
              </w:rPr>
              <w:t>原图</w:t>
            </w:r>
          </w:p>
        </w:tc>
        <w:tc>
          <w:tcPr>
            <w:tcW w:w="1667" w:type="pct"/>
          </w:tcPr>
          <w:p w14:paraId="25222463" w14:textId="6ED0F1B3" w:rsidR="008201DE" w:rsidRDefault="004922C2" w:rsidP="008201DE">
            <w:pPr>
              <w:pStyle w:val="aff6"/>
              <w:ind w:firstLineChars="0" w:firstLine="0"/>
            </w:pPr>
            <w:r>
              <w:t>Mul_value is 1.</w:t>
            </w:r>
            <w:r w:rsidR="003C5AB8">
              <w:t>2</w:t>
            </w:r>
            <w:r>
              <w:t>5</w:t>
            </w:r>
          </w:p>
        </w:tc>
        <w:tc>
          <w:tcPr>
            <w:tcW w:w="1667" w:type="pct"/>
          </w:tcPr>
          <w:p w14:paraId="29DABD70" w14:textId="5C587F70" w:rsidR="008201DE" w:rsidRDefault="004922C2" w:rsidP="008201DE">
            <w:pPr>
              <w:pStyle w:val="aff6"/>
              <w:ind w:firstLineChars="0" w:firstLine="0"/>
            </w:pPr>
            <w:r>
              <w:t>Mul_value is 1.5</w:t>
            </w:r>
          </w:p>
        </w:tc>
      </w:tr>
      <w:tr w:rsidR="008201DE" w14:paraId="1EBE4BAC" w14:textId="77777777" w:rsidTr="00C06006">
        <w:tc>
          <w:tcPr>
            <w:tcW w:w="1667" w:type="pct"/>
          </w:tcPr>
          <w:p w14:paraId="347836E9" w14:textId="74972763" w:rsidR="008201DE" w:rsidRDefault="004922C2" w:rsidP="008201DE">
            <w:pPr>
              <w:pStyle w:val="aff6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5CEECC9" wp14:editId="2480943F">
                  <wp:extent cx="1905000" cy="1905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02DF5D64" w14:textId="77509B49" w:rsidR="008201DE" w:rsidRDefault="003C5AB8" w:rsidP="008201DE">
            <w:pPr>
              <w:pStyle w:val="aff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A623A66" wp14:editId="7883CBE3">
                  <wp:extent cx="1905000" cy="1905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4E0E8983" w14:textId="1B41DD46" w:rsidR="008201DE" w:rsidRDefault="003C5AB8" w:rsidP="008201DE">
            <w:pPr>
              <w:pStyle w:val="aff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8D290C3" wp14:editId="51085A83">
                  <wp:extent cx="1905000" cy="1905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1DE" w14:paraId="31158A1A" w14:textId="77777777" w:rsidTr="00C06006">
        <w:tc>
          <w:tcPr>
            <w:tcW w:w="1667" w:type="pct"/>
          </w:tcPr>
          <w:p w14:paraId="0569D13E" w14:textId="6EA7642E" w:rsidR="008201DE" w:rsidRDefault="003C5AB8" w:rsidP="008201DE">
            <w:pPr>
              <w:pStyle w:val="aff6"/>
              <w:ind w:firstLineChars="0" w:firstLine="0"/>
            </w:pPr>
            <w:r>
              <w:t>Mul_value is 0.75</w:t>
            </w:r>
          </w:p>
        </w:tc>
        <w:tc>
          <w:tcPr>
            <w:tcW w:w="1667" w:type="pct"/>
          </w:tcPr>
          <w:p w14:paraId="478CDD23" w14:textId="407A5768" w:rsidR="008201DE" w:rsidRDefault="00D93CC2" w:rsidP="008201DE">
            <w:pPr>
              <w:pStyle w:val="aff6"/>
              <w:ind w:firstLineChars="0" w:firstLine="0"/>
            </w:pPr>
            <w:r>
              <w:t>Mul_value is 0.5</w:t>
            </w:r>
          </w:p>
        </w:tc>
        <w:tc>
          <w:tcPr>
            <w:tcW w:w="1667" w:type="pct"/>
          </w:tcPr>
          <w:p w14:paraId="020C689A" w14:textId="77777777" w:rsidR="008201DE" w:rsidRDefault="008201DE" w:rsidP="008201DE">
            <w:pPr>
              <w:pStyle w:val="aff6"/>
              <w:ind w:firstLineChars="0" w:firstLine="0"/>
            </w:pPr>
          </w:p>
        </w:tc>
      </w:tr>
      <w:tr w:rsidR="00E609FA" w14:paraId="0AF81B1C" w14:textId="77777777" w:rsidTr="00C06006">
        <w:tc>
          <w:tcPr>
            <w:tcW w:w="1667" w:type="pct"/>
          </w:tcPr>
          <w:p w14:paraId="225FDD18" w14:textId="00EE52E7" w:rsidR="00E609FA" w:rsidRPr="00E609FA" w:rsidRDefault="003C5AB8" w:rsidP="008201DE">
            <w:pPr>
              <w:pStyle w:val="aff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1EF1D7E" wp14:editId="2AD94094">
                  <wp:extent cx="1905000" cy="1905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52B19D70" w14:textId="56608462" w:rsidR="00E609FA" w:rsidRDefault="00D93CC2" w:rsidP="008201DE">
            <w:pPr>
              <w:pStyle w:val="aff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FC39950" wp14:editId="548F56EC">
                  <wp:extent cx="1905000" cy="1905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02F1A29D" w14:textId="77777777" w:rsidR="00E609FA" w:rsidRDefault="00E609FA" w:rsidP="008201DE">
            <w:pPr>
              <w:pStyle w:val="aff6"/>
              <w:ind w:firstLineChars="0" w:firstLine="0"/>
            </w:pPr>
          </w:p>
        </w:tc>
      </w:tr>
    </w:tbl>
    <w:p w14:paraId="6B34ABE2" w14:textId="77777777" w:rsidR="00C51ED6" w:rsidRDefault="00C51ED6" w:rsidP="00C51ED6">
      <w:pPr>
        <w:pStyle w:val="aff6"/>
        <w:ind w:firstLine="420"/>
      </w:pPr>
    </w:p>
    <w:p w14:paraId="5EB2DC1A" w14:textId="77777777" w:rsidR="00042F98" w:rsidRDefault="00042F98">
      <w:pPr>
        <w:widowControl/>
        <w:ind w:firstLineChars="0" w:firstLine="0"/>
        <w:jc w:val="left"/>
        <w:rPr>
          <w:rFonts w:ascii="Times New Roman" w:eastAsia="宋体" w:hAnsi="Times New Roman" w:cs="Times New Roman"/>
          <w:b/>
          <w:bCs/>
          <w:sz w:val="32"/>
          <w:szCs w:val="36"/>
        </w:rPr>
      </w:pPr>
      <w:r>
        <w:br w:type="page"/>
      </w:r>
    </w:p>
    <w:p w14:paraId="0EB2A871" w14:textId="77777777" w:rsidR="008201DE" w:rsidRDefault="00684389" w:rsidP="00042F98">
      <w:pPr>
        <w:pStyle w:val="a"/>
      </w:pPr>
      <w:r>
        <w:rPr>
          <w:rFonts w:hint="eastAsia"/>
        </w:rPr>
        <w:lastRenderedPageBreak/>
        <w:t>总结</w:t>
      </w:r>
      <w:r w:rsidR="00042F98">
        <w:rPr>
          <w:rFonts w:hint="eastAsia"/>
        </w:rPr>
        <w:t>与思考</w:t>
      </w:r>
    </w:p>
    <w:p w14:paraId="76F4A61A" w14:textId="69872BD0" w:rsidR="008201DE" w:rsidRDefault="00042F98" w:rsidP="00042F98">
      <w:pPr>
        <w:pStyle w:val="aff6"/>
        <w:ind w:firstLine="420"/>
      </w:pPr>
      <w:r>
        <w:rPr>
          <w:rFonts w:hint="eastAsia"/>
        </w:rPr>
        <w:t>总结：</w:t>
      </w:r>
      <w:r w:rsidR="001F11AD">
        <w:rPr>
          <w:rFonts w:hint="eastAsia"/>
        </w:rPr>
        <w:t>在图像乘以一个大于</w:t>
      </w:r>
      <w:r w:rsidR="001F11AD">
        <w:rPr>
          <w:rFonts w:hint="eastAsia"/>
        </w:rPr>
        <w:t>1</w:t>
      </w:r>
      <w:r w:rsidR="001F11AD">
        <w:rPr>
          <w:rFonts w:hint="eastAsia"/>
        </w:rPr>
        <w:t>的值后，不同像素点之间的差别会变大。比如一张图像乘以</w:t>
      </w:r>
      <w:r w:rsidR="001F11AD">
        <w:rPr>
          <w:rFonts w:hint="eastAsia"/>
        </w:rPr>
        <w:t>1</w:t>
      </w:r>
      <w:r w:rsidR="001F11AD">
        <w:t>.5</w:t>
      </w:r>
      <w:r w:rsidR="001F11AD">
        <w:rPr>
          <w:rFonts w:hint="eastAsia"/>
        </w:rPr>
        <w:t>后，</w:t>
      </w:r>
      <w:r w:rsidR="001F11AD">
        <w:rPr>
          <w:rFonts w:hint="eastAsia"/>
        </w:rPr>
        <w:t>1</w:t>
      </w:r>
      <w:r w:rsidR="001F11AD">
        <w:t>00</w:t>
      </w:r>
      <w:r w:rsidR="001F11AD">
        <w:rPr>
          <w:rFonts w:hint="eastAsia"/>
        </w:rPr>
        <w:t>和</w:t>
      </w:r>
      <w:r w:rsidR="001F11AD">
        <w:rPr>
          <w:rFonts w:hint="eastAsia"/>
        </w:rPr>
        <w:t>5</w:t>
      </w:r>
      <w:r w:rsidR="001F11AD">
        <w:t>0</w:t>
      </w:r>
      <w:r w:rsidR="001F11AD">
        <w:rPr>
          <w:rFonts w:hint="eastAsia"/>
        </w:rPr>
        <w:t>像素点的差值会变成</w:t>
      </w:r>
      <w:r w:rsidR="001F11AD">
        <w:rPr>
          <w:rFonts w:hint="eastAsia"/>
        </w:rPr>
        <w:t>7</w:t>
      </w:r>
      <w:r w:rsidR="001F11AD">
        <w:t>5</w:t>
      </w:r>
      <w:r w:rsidR="001F11AD">
        <w:rPr>
          <w:rFonts w:hint="eastAsia"/>
        </w:rPr>
        <w:t>，这样就达到了提高了对比度的目的。同理，如果乘以一个小于</w:t>
      </w:r>
      <w:r w:rsidR="001F11AD">
        <w:rPr>
          <w:rFonts w:hint="eastAsia"/>
        </w:rPr>
        <w:t>1</w:t>
      </w:r>
      <w:r w:rsidR="001F11AD">
        <w:rPr>
          <w:rFonts w:hint="eastAsia"/>
        </w:rPr>
        <w:t>的数就会减小对比度。</w:t>
      </w:r>
    </w:p>
    <w:p w14:paraId="22953659" w14:textId="7F0BE8E8" w:rsidR="00042F98" w:rsidRDefault="00042F98" w:rsidP="00042F98">
      <w:pPr>
        <w:pStyle w:val="aff6"/>
        <w:ind w:firstLine="420"/>
      </w:pPr>
      <w:r>
        <w:rPr>
          <w:rFonts w:hint="eastAsia"/>
        </w:rPr>
        <w:t>思考：</w:t>
      </w:r>
      <w:r w:rsidR="00F46AD1">
        <w:t xml:space="preserve"> </w:t>
      </w:r>
      <w:r w:rsidR="00BD34E5">
        <w:rPr>
          <w:rFonts w:hint="eastAsia"/>
        </w:rPr>
        <w:t>在调整完图像对比度后，有可能会产生像素值溢出的情况，此时需要将该点的像素值赋值一个最大值。</w:t>
      </w:r>
    </w:p>
    <w:p w14:paraId="5152B465" w14:textId="77777777" w:rsidR="00C04CB2" w:rsidRDefault="00C04CB2">
      <w:pPr>
        <w:widowControl/>
        <w:ind w:firstLineChars="0" w:firstLine="0"/>
        <w:jc w:val="left"/>
        <w:rPr>
          <w:rFonts w:ascii="Times New Roman" w:eastAsia="宋体" w:hAnsi="Times New Roman" w:cs="Times New Roman"/>
          <w:szCs w:val="28"/>
        </w:rPr>
      </w:pPr>
      <w:r>
        <w:br w:type="page"/>
      </w:r>
    </w:p>
    <w:p w14:paraId="6CDF6C24" w14:textId="77777777" w:rsidR="006F7F99" w:rsidRPr="00866C34" w:rsidRDefault="0038322C" w:rsidP="006F7F99">
      <w:pPr>
        <w:ind w:firstLine="422"/>
        <w:jc w:val="center"/>
        <w:outlineLvl w:val="0"/>
        <w:rPr>
          <w:rFonts w:ascii="Times New Roman" w:eastAsia="宋体" w:hAnsi="Times New Roman" w:cs="Times New Roman"/>
          <w:b/>
          <w:bCs/>
          <w:szCs w:val="28"/>
        </w:rPr>
      </w:pPr>
      <w:r w:rsidRPr="00866C34">
        <w:rPr>
          <w:rFonts w:ascii="Times New Roman" w:eastAsia="宋体" w:hAnsi="Times New Roman" w:cs="Times New Roman"/>
          <w:b/>
          <w:bCs/>
          <w:szCs w:val="28"/>
        </w:rPr>
        <w:lastRenderedPageBreak/>
        <w:t>Revision History</w:t>
      </w:r>
      <w:bookmarkEnd w:id="0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76"/>
        <w:gridCol w:w="1648"/>
        <w:gridCol w:w="3289"/>
        <w:gridCol w:w="1445"/>
        <w:gridCol w:w="1192"/>
      </w:tblGrid>
      <w:tr w:rsidR="006F7F99" w:rsidRPr="00866C34" w14:paraId="5EEB24D6" w14:textId="77777777" w:rsidTr="00494678">
        <w:trPr>
          <w:trHeight w:val="188"/>
        </w:trPr>
        <w:tc>
          <w:tcPr>
            <w:tcW w:w="1476" w:type="dxa"/>
            <w:shd w:val="clear" w:color="auto" w:fill="D9D9D9" w:themeFill="background1" w:themeFillShade="D9"/>
          </w:tcPr>
          <w:p w14:paraId="52449F08" w14:textId="77777777" w:rsidR="006F7F99" w:rsidRPr="00866C34" w:rsidRDefault="006F7F99" w:rsidP="002C2838">
            <w:pPr>
              <w:ind w:firstLineChars="0" w:firstLine="0"/>
              <w:rPr>
                <w:rFonts w:ascii="Times New Roman" w:eastAsia="宋体" w:hAnsi="Times New Roman" w:cs="Times New Roman"/>
                <w:b/>
                <w:bCs/>
              </w:rPr>
            </w:pPr>
            <w:r w:rsidRPr="00866C34">
              <w:rPr>
                <w:rFonts w:ascii="Times New Roman" w:eastAsia="宋体" w:hAnsi="Times New Roman" w:cs="Times New Roman"/>
                <w:b/>
                <w:bCs/>
              </w:rPr>
              <w:t>Version</w:t>
            </w:r>
          </w:p>
        </w:tc>
        <w:tc>
          <w:tcPr>
            <w:tcW w:w="1648" w:type="dxa"/>
            <w:shd w:val="clear" w:color="auto" w:fill="D9D9D9" w:themeFill="background1" w:themeFillShade="D9"/>
          </w:tcPr>
          <w:p w14:paraId="2D95DCC9" w14:textId="77777777" w:rsidR="006F7F99" w:rsidRPr="00866C34" w:rsidRDefault="006F7F99" w:rsidP="002C2838">
            <w:pPr>
              <w:ind w:firstLineChars="0" w:firstLine="0"/>
              <w:rPr>
                <w:rFonts w:ascii="Times New Roman" w:eastAsia="宋体" w:hAnsi="Times New Roman" w:cs="Times New Roman"/>
                <w:b/>
                <w:bCs/>
              </w:rPr>
            </w:pPr>
            <w:r w:rsidRPr="00866C34">
              <w:rPr>
                <w:rFonts w:ascii="Times New Roman" w:eastAsia="宋体" w:hAnsi="Times New Roman" w:cs="Times New Roman"/>
                <w:b/>
                <w:bCs/>
              </w:rPr>
              <w:t>Date</w:t>
            </w:r>
          </w:p>
        </w:tc>
        <w:tc>
          <w:tcPr>
            <w:tcW w:w="3289" w:type="dxa"/>
            <w:shd w:val="clear" w:color="auto" w:fill="D9D9D9" w:themeFill="background1" w:themeFillShade="D9"/>
          </w:tcPr>
          <w:p w14:paraId="6943CD8E" w14:textId="77777777" w:rsidR="006F7F99" w:rsidRPr="00866C34" w:rsidRDefault="006F7F99" w:rsidP="002C2838">
            <w:pPr>
              <w:ind w:firstLineChars="0" w:firstLine="0"/>
              <w:rPr>
                <w:rFonts w:ascii="Times New Roman" w:eastAsia="宋体" w:hAnsi="Times New Roman" w:cs="Times New Roman"/>
                <w:b/>
                <w:bCs/>
              </w:rPr>
            </w:pPr>
            <w:r w:rsidRPr="00866C34">
              <w:rPr>
                <w:rFonts w:ascii="Times New Roman" w:eastAsia="宋体" w:hAnsi="Times New Roman" w:cs="Times New Roman"/>
                <w:b/>
                <w:bCs/>
              </w:rPr>
              <w:t>Description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6931A5D0" w14:textId="77777777" w:rsidR="006F7F99" w:rsidRPr="00866C34" w:rsidRDefault="006F7F99" w:rsidP="002C2838">
            <w:pPr>
              <w:ind w:firstLineChars="0" w:firstLine="0"/>
              <w:rPr>
                <w:rFonts w:ascii="Times New Roman" w:eastAsia="宋体" w:hAnsi="Times New Roman" w:cs="Times New Roman"/>
                <w:b/>
                <w:bCs/>
              </w:rPr>
            </w:pPr>
            <w:r w:rsidRPr="00866C34">
              <w:rPr>
                <w:rFonts w:ascii="Times New Roman" w:eastAsia="宋体" w:hAnsi="Times New Roman" w:cs="Times New Roman"/>
                <w:b/>
                <w:bCs/>
              </w:rPr>
              <w:t>Author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30B3059D" w14:textId="77777777" w:rsidR="006F7F99" w:rsidRPr="00866C34" w:rsidRDefault="006F7F99" w:rsidP="002C2838">
            <w:pPr>
              <w:ind w:firstLineChars="0" w:firstLine="0"/>
              <w:rPr>
                <w:rFonts w:ascii="Times New Roman" w:eastAsia="宋体" w:hAnsi="Times New Roman" w:cs="Times New Roman"/>
                <w:b/>
                <w:bCs/>
              </w:rPr>
            </w:pPr>
            <w:r w:rsidRPr="00866C34">
              <w:rPr>
                <w:rFonts w:ascii="Times New Roman" w:eastAsia="宋体" w:hAnsi="Times New Roman" w:cs="Times New Roman"/>
                <w:b/>
                <w:bCs/>
              </w:rPr>
              <w:t>Page</w:t>
            </w:r>
          </w:p>
        </w:tc>
      </w:tr>
      <w:tr w:rsidR="006F7F99" w:rsidRPr="00866C34" w14:paraId="4DE29C73" w14:textId="77777777" w:rsidTr="00494678">
        <w:tc>
          <w:tcPr>
            <w:tcW w:w="1476" w:type="dxa"/>
          </w:tcPr>
          <w:p w14:paraId="7DF1068C" w14:textId="77777777" w:rsidR="006F7F99" w:rsidRPr="00866C34" w:rsidRDefault="006F7F99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866C34">
              <w:rPr>
                <w:rFonts w:ascii="Times New Roman" w:eastAsia="宋体" w:hAnsi="Times New Roman" w:cs="Times New Roman"/>
              </w:rPr>
              <w:t>1.0</w:t>
            </w:r>
          </w:p>
        </w:tc>
        <w:tc>
          <w:tcPr>
            <w:tcW w:w="1648" w:type="dxa"/>
          </w:tcPr>
          <w:p w14:paraId="22951CC7" w14:textId="77777777" w:rsidR="006F7F99" w:rsidRPr="00866C34" w:rsidRDefault="006F7F99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866C34">
              <w:rPr>
                <w:rFonts w:ascii="Times New Roman" w:eastAsia="宋体" w:hAnsi="Times New Roman" w:cs="Times New Roman"/>
              </w:rPr>
              <w:t>202</w:t>
            </w:r>
            <w:r w:rsidR="005C7602" w:rsidRPr="00866C34">
              <w:rPr>
                <w:rFonts w:ascii="Times New Roman" w:eastAsia="宋体" w:hAnsi="Times New Roman" w:cs="Times New Roman"/>
              </w:rPr>
              <w:t>10113</w:t>
            </w:r>
          </w:p>
        </w:tc>
        <w:tc>
          <w:tcPr>
            <w:tcW w:w="3289" w:type="dxa"/>
          </w:tcPr>
          <w:p w14:paraId="4D7DB1C5" w14:textId="77777777" w:rsidR="006F7F99" w:rsidRPr="00866C34" w:rsidRDefault="006F7F99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866C34">
              <w:rPr>
                <w:rFonts w:ascii="Times New Roman" w:eastAsia="宋体" w:hAnsi="Times New Roman" w:cs="Times New Roman"/>
              </w:rPr>
              <w:t>Original</w:t>
            </w:r>
          </w:p>
        </w:tc>
        <w:tc>
          <w:tcPr>
            <w:tcW w:w="1445" w:type="dxa"/>
          </w:tcPr>
          <w:p w14:paraId="6A19A43C" w14:textId="77777777" w:rsidR="006F7F99" w:rsidRPr="00866C34" w:rsidRDefault="00AD3093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Z</w:t>
            </w:r>
            <w:r>
              <w:rPr>
                <w:rFonts w:ascii="Times New Roman" w:eastAsia="宋体" w:hAnsi="Times New Roman" w:cs="Times New Roman" w:hint="eastAsia"/>
              </w:rPr>
              <w:t>wx</w:t>
            </w:r>
          </w:p>
        </w:tc>
        <w:tc>
          <w:tcPr>
            <w:tcW w:w="1192" w:type="dxa"/>
          </w:tcPr>
          <w:p w14:paraId="74BE918C" w14:textId="77777777" w:rsidR="006F7F99" w:rsidRPr="00866C34" w:rsidRDefault="006F7F99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494678" w:rsidRPr="00866C34" w14:paraId="7A4219F0" w14:textId="77777777" w:rsidTr="00494678">
        <w:tc>
          <w:tcPr>
            <w:tcW w:w="1476" w:type="dxa"/>
          </w:tcPr>
          <w:p w14:paraId="0998B389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48" w:type="dxa"/>
          </w:tcPr>
          <w:p w14:paraId="422C3462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289" w:type="dxa"/>
          </w:tcPr>
          <w:p w14:paraId="34E2747C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45" w:type="dxa"/>
          </w:tcPr>
          <w:p w14:paraId="6E9B8D90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2" w:type="dxa"/>
          </w:tcPr>
          <w:p w14:paraId="6092C951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494678" w:rsidRPr="00866C34" w14:paraId="1652404E" w14:textId="77777777" w:rsidTr="00494678">
        <w:tc>
          <w:tcPr>
            <w:tcW w:w="1476" w:type="dxa"/>
          </w:tcPr>
          <w:p w14:paraId="54EA1382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48" w:type="dxa"/>
          </w:tcPr>
          <w:p w14:paraId="32FB3DDD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289" w:type="dxa"/>
          </w:tcPr>
          <w:p w14:paraId="6B8126BE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45" w:type="dxa"/>
          </w:tcPr>
          <w:p w14:paraId="54B83099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2" w:type="dxa"/>
          </w:tcPr>
          <w:p w14:paraId="392D34E0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494678" w:rsidRPr="00866C34" w14:paraId="0F43B65D" w14:textId="77777777" w:rsidTr="00494678">
        <w:tc>
          <w:tcPr>
            <w:tcW w:w="1476" w:type="dxa"/>
          </w:tcPr>
          <w:p w14:paraId="6C79BC63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48" w:type="dxa"/>
          </w:tcPr>
          <w:p w14:paraId="153D09D2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289" w:type="dxa"/>
          </w:tcPr>
          <w:p w14:paraId="61AE6779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45" w:type="dxa"/>
          </w:tcPr>
          <w:p w14:paraId="7AC470E8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2" w:type="dxa"/>
          </w:tcPr>
          <w:p w14:paraId="5D2C8052" w14:textId="77777777" w:rsidR="00494678" w:rsidRPr="00866C34" w:rsidRDefault="00494678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1A4F7F" w:rsidRPr="00866C34" w14:paraId="1F497996" w14:textId="77777777" w:rsidTr="00494678">
        <w:tc>
          <w:tcPr>
            <w:tcW w:w="1476" w:type="dxa"/>
          </w:tcPr>
          <w:p w14:paraId="33B7C8D4" w14:textId="77777777" w:rsidR="001A4F7F" w:rsidRPr="00866C34" w:rsidRDefault="001A4F7F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48" w:type="dxa"/>
          </w:tcPr>
          <w:p w14:paraId="2CA04BF4" w14:textId="77777777" w:rsidR="001A4F7F" w:rsidRPr="00866C34" w:rsidRDefault="001A4F7F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289" w:type="dxa"/>
          </w:tcPr>
          <w:p w14:paraId="1C8E8870" w14:textId="77777777" w:rsidR="001A4F7F" w:rsidRPr="00866C34" w:rsidRDefault="001A4F7F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45" w:type="dxa"/>
          </w:tcPr>
          <w:p w14:paraId="2314FE64" w14:textId="77777777" w:rsidR="001A4F7F" w:rsidRPr="00866C34" w:rsidRDefault="001A4F7F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2" w:type="dxa"/>
          </w:tcPr>
          <w:p w14:paraId="777003AA" w14:textId="77777777" w:rsidR="001A4F7F" w:rsidRPr="00866C34" w:rsidRDefault="001A4F7F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1A4F7F" w:rsidRPr="00866C34" w14:paraId="1EB422FD" w14:textId="77777777" w:rsidTr="00494678">
        <w:tc>
          <w:tcPr>
            <w:tcW w:w="1476" w:type="dxa"/>
          </w:tcPr>
          <w:p w14:paraId="60CA2776" w14:textId="77777777" w:rsidR="001A4F7F" w:rsidRPr="00866C34" w:rsidRDefault="001A4F7F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48" w:type="dxa"/>
          </w:tcPr>
          <w:p w14:paraId="4658CE02" w14:textId="77777777" w:rsidR="001A4F7F" w:rsidRPr="00866C34" w:rsidRDefault="001A4F7F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289" w:type="dxa"/>
          </w:tcPr>
          <w:p w14:paraId="57E3EB08" w14:textId="77777777" w:rsidR="001A4F7F" w:rsidRPr="00866C34" w:rsidRDefault="001A4F7F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45" w:type="dxa"/>
          </w:tcPr>
          <w:p w14:paraId="5DBC769C" w14:textId="77777777" w:rsidR="001A4F7F" w:rsidRPr="00866C34" w:rsidRDefault="001A4F7F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2" w:type="dxa"/>
          </w:tcPr>
          <w:p w14:paraId="221F1D4F" w14:textId="77777777" w:rsidR="001A4F7F" w:rsidRPr="00866C34" w:rsidRDefault="001A4F7F" w:rsidP="002C2838">
            <w:pPr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</w:tbl>
    <w:p w14:paraId="7FAEFBBA" w14:textId="77777777" w:rsidR="006F7F99" w:rsidRPr="00866C34" w:rsidRDefault="006F7F99" w:rsidP="006F7F99">
      <w:pPr>
        <w:ind w:firstLine="420"/>
        <w:rPr>
          <w:rFonts w:ascii="Times New Roman" w:eastAsia="宋体" w:hAnsi="Times New Roman" w:cs="Times New Roman"/>
        </w:rPr>
      </w:pPr>
    </w:p>
    <w:p w14:paraId="76FC1B22" w14:textId="77777777" w:rsidR="006F7F99" w:rsidRPr="00866C34" w:rsidRDefault="006F7F99" w:rsidP="006F7F99">
      <w:pPr>
        <w:ind w:firstLine="420"/>
        <w:rPr>
          <w:rFonts w:ascii="Times New Roman" w:eastAsia="宋体" w:hAnsi="Times New Roman" w:cs="Times New Roman"/>
          <w:szCs w:val="28"/>
        </w:rPr>
      </w:pPr>
    </w:p>
    <w:sectPr w:rsidR="006F7F99" w:rsidRPr="00866C34" w:rsidSect="003740E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AB43" w14:textId="77777777" w:rsidR="005F75DF" w:rsidRDefault="005F75DF" w:rsidP="00955858">
      <w:pPr>
        <w:ind w:firstLine="420"/>
      </w:pPr>
      <w:r>
        <w:separator/>
      </w:r>
    </w:p>
  </w:endnote>
  <w:endnote w:type="continuationSeparator" w:id="0">
    <w:p w14:paraId="2E0AD902" w14:textId="77777777" w:rsidR="005F75DF" w:rsidRDefault="005F75DF" w:rsidP="0095585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MTEX">
    <w:altName w:val="Cambria"/>
    <w:panose1 w:val="00000000000000000000"/>
    <w:charset w:val="00"/>
    <w:family w:val="roman"/>
    <w:notTrueType/>
    <w:pitch w:val="default"/>
  </w:font>
  <w:font w:name="MTGU">
    <w:altName w:val="Cambria"/>
    <w:panose1 w:val="00000000000000000000"/>
    <w:charset w:val="00"/>
    <w:family w:val="roman"/>
    <w:notTrueType/>
    <w:pitch w:val="default"/>
  </w:font>
  <w:font w:name="DY77+ZFMAwz-77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1263" w14:textId="77777777" w:rsidR="00213909" w:rsidRDefault="00213909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36114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5D500D0" w14:textId="77777777" w:rsidR="00213909" w:rsidRDefault="00213909">
            <w:pPr>
              <w:pStyle w:val="aa"/>
              <w:ind w:firstLine="36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8CFECF" w14:textId="77777777" w:rsidR="00213909" w:rsidRDefault="00213909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2052" w14:textId="77777777" w:rsidR="00213909" w:rsidRDefault="0021390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D8C5B" w14:textId="77777777" w:rsidR="005F75DF" w:rsidRDefault="005F75DF" w:rsidP="00955858">
      <w:pPr>
        <w:ind w:firstLine="420"/>
      </w:pPr>
      <w:r>
        <w:separator/>
      </w:r>
    </w:p>
  </w:footnote>
  <w:footnote w:type="continuationSeparator" w:id="0">
    <w:p w14:paraId="0BB6E807" w14:textId="77777777" w:rsidR="005F75DF" w:rsidRDefault="005F75DF" w:rsidP="0095585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4491" w14:textId="77777777" w:rsidR="00213909" w:rsidRDefault="00213909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5656F" w14:textId="77777777" w:rsidR="00213909" w:rsidRPr="003740EC" w:rsidRDefault="00213909" w:rsidP="003740EC">
    <w:pPr>
      <w:pStyle w:val="a8"/>
      <w:pBdr>
        <w:bottom w:val="none" w:sz="0" w:space="0" w:color="auto"/>
      </w:pBdr>
      <w:ind w:firstLine="360"/>
      <w:rPr>
        <w:bdr w:val="single" w:sz="6" w:space="0" w:color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6F5E" w14:textId="77777777" w:rsidR="00213909" w:rsidRDefault="00213909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ECCC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2D6A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31067E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7201FE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1A5B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75A749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1A43F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64CB8B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41E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1E8DAC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CC50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014846E0"/>
    <w:multiLevelType w:val="multilevel"/>
    <w:tmpl w:val="06228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2466180"/>
    <w:multiLevelType w:val="multilevel"/>
    <w:tmpl w:val="04BA9E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89C07DE"/>
    <w:multiLevelType w:val="hybridMultilevel"/>
    <w:tmpl w:val="2C96EFA2"/>
    <w:lvl w:ilvl="0" w:tplc="3DA200C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09A0A5A"/>
    <w:multiLevelType w:val="multilevel"/>
    <w:tmpl w:val="DA72E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7AB1E5B"/>
    <w:multiLevelType w:val="hybridMultilevel"/>
    <w:tmpl w:val="F3140EEA"/>
    <w:lvl w:ilvl="0" w:tplc="870200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CD71E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1D4F0C30"/>
    <w:multiLevelType w:val="hybridMultilevel"/>
    <w:tmpl w:val="4964E8E0"/>
    <w:lvl w:ilvl="0" w:tplc="8D9C0D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32B677A"/>
    <w:multiLevelType w:val="hybridMultilevel"/>
    <w:tmpl w:val="D6785054"/>
    <w:lvl w:ilvl="0" w:tplc="27D0DB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07005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36A1F82"/>
    <w:multiLevelType w:val="hybridMultilevel"/>
    <w:tmpl w:val="4978D432"/>
    <w:lvl w:ilvl="0" w:tplc="E86C215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FB71FEB"/>
    <w:multiLevelType w:val="hybridMultilevel"/>
    <w:tmpl w:val="C5BC59E6"/>
    <w:lvl w:ilvl="0" w:tplc="838ADC8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16324FB"/>
    <w:multiLevelType w:val="hybridMultilevel"/>
    <w:tmpl w:val="BEE4A9D2"/>
    <w:lvl w:ilvl="0" w:tplc="04090001">
      <w:start w:val="1"/>
      <w:numFmt w:val="bullet"/>
      <w:lvlText w:val=""/>
      <w:lvlJc w:val="left"/>
      <w:pPr>
        <w:ind w:left="5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2" w:hanging="420"/>
      </w:pPr>
      <w:rPr>
        <w:rFonts w:ascii="Wingdings" w:hAnsi="Wingdings" w:hint="default"/>
      </w:rPr>
    </w:lvl>
  </w:abstractNum>
  <w:abstractNum w:abstractNumId="23" w15:restartNumberingAfterBreak="0">
    <w:nsid w:val="43AF586B"/>
    <w:multiLevelType w:val="hybridMultilevel"/>
    <w:tmpl w:val="861C4054"/>
    <w:lvl w:ilvl="0" w:tplc="31D076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EC556E"/>
    <w:multiLevelType w:val="hybridMultilevel"/>
    <w:tmpl w:val="F6BC5392"/>
    <w:lvl w:ilvl="0" w:tplc="4042B59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D1A211C"/>
    <w:multiLevelType w:val="hybridMultilevel"/>
    <w:tmpl w:val="D644AD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FD97E6E"/>
    <w:multiLevelType w:val="hybridMultilevel"/>
    <w:tmpl w:val="B502C132"/>
    <w:lvl w:ilvl="0" w:tplc="EDD006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6D2426"/>
    <w:multiLevelType w:val="multilevel"/>
    <w:tmpl w:val="FA6C8C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211FFD"/>
    <w:multiLevelType w:val="hybridMultilevel"/>
    <w:tmpl w:val="880469C6"/>
    <w:lvl w:ilvl="0" w:tplc="C8785C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0D69B0"/>
    <w:multiLevelType w:val="multilevel"/>
    <w:tmpl w:val="8138DFF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2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3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8917A19"/>
    <w:multiLevelType w:val="multilevel"/>
    <w:tmpl w:val="DA72E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ACF7536"/>
    <w:multiLevelType w:val="hybridMultilevel"/>
    <w:tmpl w:val="5232C990"/>
    <w:lvl w:ilvl="0" w:tplc="EF7ACAE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C557DAC"/>
    <w:multiLevelType w:val="hybridMultilevel"/>
    <w:tmpl w:val="F6BC5392"/>
    <w:lvl w:ilvl="0" w:tplc="4042B59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CE04626"/>
    <w:multiLevelType w:val="hybridMultilevel"/>
    <w:tmpl w:val="FA1A67BE"/>
    <w:lvl w:ilvl="0" w:tplc="C05E72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4228E9"/>
    <w:multiLevelType w:val="hybridMultilevel"/>
    <w:tmpl w:val="6156B99E"/>
    <w:lvl w:ilvl="0" w:tplc="A15E09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795029D"/>
    <w:multiLevelType w:val="hybridMultilevel"/>
    <w:tmpl w:val="30081D4A"/>
    <w:lvl w:ilvl="0" w:tplc="414452D6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6" w15:restartNumberingAfterBreak="0">
    <w:nsid w:val="6A4F223F"/>
    <w:multiLevelType w:val="multilevel"/>
    <w:tmpl w:val="DA72E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D812AAE"/>
    <w:multiLevelType w:val="multilevel"/>
    <w:tmpl w:val="DA72E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119183D"/>
    <w:multiLevelType w:val="hybridMultilevel"/>
    <w:tmpl w:val="E16C8C0E"/>
    <w:lvl w:ilvl="0" w:tplc="04104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0773F2"/>
    <w:multiLevelType w:val="hybridMultilevel"/>
    <w:tmpl w:val="47D06736"/>
    <w:lvl w:ilvl="0" w:tplc="0AD4E4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5226653"/>
    <w:multiLevelType w:val="hybridMultilevel"/>
    <w:tmpl w:val="DE3A16C8"/>
    <w:lvl w:ilvl="0" w:tplc="ACF6E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4B738D"/>
    <w:multiLevelType w:val="hybridMultilevel"/>
    <w:tmpl w:val="51686F9A"/>
    <w:lvl w:ilvl="0" w:tplc="01D22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0357AC"/>
    <w:multiLevelType w:val="hybridMultilevel"/>
    <w:tmpl w:val="21D44122"/>
    <w:lvl w:ilvl="0" w:tplc="23CE0EA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821049153">
    <w:abstractNumId w:val="33"/>
  </w:num>
  <w:num w:numId="2" w16cid:durableId="289097601">
    <w:abstractNumId w:val="15"/>
  </w:num>
  <w:num w:numId="3" w16cid:durableId="1953047329">
    <w:abstractNumId w:val="28"/>
  </w:num>
  <w:num w:numId="4" w16cid:durableId="1066343378">
    <w:abstractNumId w:val="29"/>
  </w:num>
  <w:num w:numId="5" w16cid:durableId="1941182536">
    <w:abstractNumId w:val="12"/>
  </w:num>
  <w:num w:numId="6" w16cid:durableId="296763863">
    <w:abstractNumId w:val="17"/>
  </w:num>
  <w:num w:numId="7" w16cid:durableId="1721974570">
    <w:abstractNumId w:val="38"/>
  </w:num>
  <w:num w:numId="8" w16cid:durableId="999625358">
    <w:abstractNumId w:val="23"/>
  </w:num>
  <w:num w:numId="9" w16cid:durableId="1309703398">
    <w:abstractNumId w:val="21"/>
  </w:num>
  <w:num w:numId="10" w16cid:durableId="923496580">
    <w:abstractNumId w:val="27"/>
  </w:num>
  <w:num w:numId="11" w16cid:durableId="467745661">
    <w:abstractNumId w:val="40"/>
  </w:num>
  <w:num w:numId="12" w16cid:durableId="713887859">
    <w:abstractNumId w:val="30"/>
  </w:num>
  <w:num w:numId="13" w16cid:durableId="1183781692">
    <w:abstractNumId w:val="37"/>
  </w:num>
  <w:num w:numId="14" w16cid:durableId="1608196149">
    <w:abstractNumId w:val="36"/>
  </w:num>
  <w:num w:numId="15" w16cid:durableId="799494416">
    <w:abstractNumId w:val="14"/>
  </w:num>
  <w:num w:numId="16" w16cid:durableId="146753611">
    <w:abstractNumId w:val="14"/>
    <w:lvlOverride w:ilvl="0">
      <w:lvl w:ilvl="0">
        <w:start w:val="1"/>
        <w:numFmt w:val="decimal"/>
        <w:lvlText w:val="%1"/>
        <w:lvlJc w:val="left"/>
        <w:pPr>
          <w:ind w:left="390" w:hanging="39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90" w:hanging="39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7" w16cid:durableId="1045569673">
    <w:abstractNumId w:val="14"/>
    <w:lvlOverride w:ilvl="0">
      <w:lvl w:ilvl="0">
        <w:start w:val="1"/>
        <w:numFmt w:val="decimal"/>
        <w:lvlText w:val="%1"/>
        <w:lvlJc w:val="left"/>
        <w:pPr>
          <w:ind w:left="390" w:hanging="39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390" w:hanging="39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8" w16cid:durableId="1486243588">
    <w:abstractNumId w:val="11"/>
  </w:num>
  <w:num w:numId="19" w16cid:durableId="219904000">
    <w:abstractNumId w:val="26"/>
  </w:num>
  <w:num w:numId="20" w16cid:durableId="2145999385">
    <w:abstractNumId w:val="31"/>
  </w:num>
  <w:num w:numId="21" w16cid:durableId="2061978942">
    <w:abstractNumId w:val="24"/>
  </w:num>
  <w:num w:numId="22" w16cid:durableId="563951050">
    <w:abstractNumId w:val="32"/>
  </w:num>
  <w:num w:numId="23" w16cid:durableId="812143666">
    <w:abstractNumId w:val="39"/>
  </w:num>
  <w:num w:numId="24" w16cid:durableId="858154325">
    <w:abstractNumId w:val="20"/>
  </w:num>
  <w:num w:numId="25" w16cid:durableId="261496998">
    <w:abstractNumId w:val="41"/>
  </w:num>
  <w:num w:numId="26" w16cid:durableId="236595340">
    <w:abstractNumId w:val="42"/>
  </w:num>
  <w:num w:numId="27" w16cid:durableId="2023388137">
    <w:abstractNumId w:val="25"/>
  </w:num>
  <w:num w:numId="28" w16cid:durableId="1935286937">
    <w:abstractNumId w:val="18"/>
  </w:num>
  <w:num w:numId="29" w16cid:durableId="1679507117">
    <w:abstractNumId w:val="34"/>
  </w:num>
  <w:num w:numId="30" w16cid:durableId="693073248">
    <w:abstractNumId w:val="22"/>
  </w:num>
  <w:num w:numId="31" w16cid:durableId="2070036764">
    <w:abstractNumId w:val="19"/>
  </w:num>
  <w:num w:numId="32" w16cid:durableId="552884363">
    <w:abstractNumId w:val="16"/>
  </w:num>
  <w:num w:numId="33" w16cid:durableId="534123334">
    <w:abstractNumId w:val="10"/>
  </w:num>
  <w:num w:numId="34" w16cid:durableId="1367750193">
    <w:abstractNumId w:val="35"/>
  </w:num>
  <w:num w:numId="35" w16cid:durableId="1617516078">
    <w:abstractNumId w:val="13"/>
  </w:num>
  <w:num w:numId="36" w16cid:durableId="1484663944">
    <w:abstractNumId w:val="9"/>
  </w:num>
  <w:num w:numId="37" w16cid:durableId="522205656">
    <w:abstractNumId w:val="8"/>
  </w:num>
  <w:num w:numId="38" w16cid:durableId="1241257112">
    <w:abstractNumId w:val="7"/>
  </w:num>
  <w:num w:numId="39" w16cid:durableId="390813630">
    <w:abstractNumId w:val="6"/>
  </w:num>
  <w:num w:numId="40" w16cid:durableId="657851386">
    <w:abstractNumId w:val="5"/>
  </w:num>
  <w:num w:numId="41" w16cid:durableId="1665088550">
    <w:abstractNumId w:val="4"/>
  </w:num>
  <w:num w:numId="42" w16cid:durableId="1860777425">
    <w:abstractNumId w:val="3"/>
  </w:num>
  <w:num w:numId="43" w16cid:durableId="467477502">
    <w:abstractNumId w:val="2"/>
  </w:num>
  <w:num w:numId="44" w16cid:durableId="2056461779">
    <w:abstractNumId w:val="1"/>
  </w:num>
  <w:num w:numId="45" w16cid:durableId="101183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A4"/>
    <w:rsid w:val="0000023F"/>
    <w:rsid w:val="000033C4"/>
    <w:rsid w:val="00004502"/>
    <w:rsid w:val="00005007"/>
    <w:rsid w:val="00007A30"/>
    <w:rsid w:val="00007CA8"/>
    <w:rsid w:val="00012D76"/>
    <w:rsid w:val="000130A8"/>
    <w:rsid w:val="00014B33"/>
    <w:rsid w:val="000156F0"/>
    <w:rsid w:val="000161F1"/>
    <w:rsid w:val="00016B59"/>
    <w:rsid w:val="00016D52"/>
    <w:rsid w:val="000172A3"/>
    <w:rsid w:val="00017CBB"/>
    <w:rsid w:val="00017D28"/>
    <w:rsid w:val="00022E8F"/>
    <w:rsid w:val="00023B25"/>
    <w:rsid w:val="0002651C"/>
    <w:rsid w:val="000266BB"/>
    <w:rsid w:val="000312EB"/>
    <w:rsid w:val="0003178A"/>
    <w:rsid w:val="00031F4F"/>
    <w:rsid w:val="00032089"/>
    <w:rsid w:val="00035027"/>
    <w:rsid w:val="0004279E"/>
    <w:rsid w:val="00042F98"/>
    <w:rsid w:val="00044286"/>
    <w:rsid w:val="00044F9D"/>
    <w:rsid w:val="000457DA"/>
    <w:rsid w:val="00045E32"/>
    <w:rsid w:val="00046005"/>
    <w:rsid w:val="000505FB"/>
    <w:rsid w:val="000518D3"/>
    <w:rsid w:val="00053AA4"/>
    <w:rsid w:val="000542B0"/>
    <w:rsid w:val="00054F6A"/>
    <w:rsid w:val="00055715"/>
    <w:rsid w:val="0005571C"/>
    <w:rsid w:val="00056C25"/>
    <w:rsid w:val="00057F62"/>
    <w:rsid w:val="00062216"/>
    <w:rsid w:val="0006246E"/>
    <w:rsid w:val="00063840"/>
    <w:rsid w:val="00070DF6"/>
    <w:rsid w:val="00071AA0"/>
    <w:rsid w:val="0007285F"/>
    <w:rsid w:val="000751D3"/>
    <w:rsid w:val="00075B90"/>
    <w:rsid w:val="00076CBE"/>
    <w:rsid w:val="00077C41"/>
    <w:rsid w:val="0008244D"/>
    <w:rsid w:val="000830F2"/>
    <w:rsid w:val="00084994"/>
    <w:rsid w:val="00084FB1"/>
    <w:rsid w:val="0008747D"/>
    <w:rsid w:val="000874BD"/>
    <w:rsid w:val="00092EA3"/>
    <w:rsid w:val="000939FE"/>
    <w:rsid w:val="00093F81"/>
    <w:rsid w:val="000947DE"/>
    <w:rsid w:val="00095FE7"/>
    <w:rsid w:val="00096C4B"/>
    <w:rsid w:val="0009707D"/>
    <w:rsid w:val="0009759D"/>
    <w:rsid w:val="00097732"/>
    <w:rsid w:val="000A242A"/>
    <w:rsid w:val="000A68A6"/>
    <w:rsid w:val="000B0D37"/>
    <w:rsid w:val="000B22FB"/>
    <w:rsid w:val="000B276B"/>
    <w:rsid w:val="000B4B2E"/>
    <w:rsid w:val="000C5006"/>
    <w:rsid w:val="000C586A"/>
    <w:rsid w:val="000C5D58"/>
    <w:rsid w:val="000C6BB6"/>
    <w:rsid w:val="000C75A5"/>
    <w:rsid w:val="000C7E1C"/>
    <w:rsid w:val="000D1554"/>
    <w:rsid w:val="000D56D0"/>
    <w:rsid w:val="000D5782"/>
    <w:rsid w:val="000D5D7B"/>
    <w:rsid w:val="000E12EA"/>
    <w:rsid w:val="000E27BB"/>
    <w:rsid w:val="000E5A90"/>
    <w:rsid w:val="000E6051"/>
    <w:rsid w:val="000E6D8D"/>
    <w:rsid w:val="000E7D86"/>
    <w:rsid w:val="000F2414"/>
    <w:rsid w:val="000F69C8"/>
    <w:rsid w:val="00101894"/>
    <w:rsid w:val="001027C0"/>
    <w:rsid w:val="0010448A"/>
    <w:rsid w:val="00112C01"/>
    <w:rsid w:val="00113EC3"/>
    <w:rsid w:val="00115346"/>
    <w:rsid w:val="0011635E"/>
    <w:rsid w:val="00121E12"/>
    <w:rsid w:val="001230F0"/>
    <w:rsid w:val="001239F9"/>
    <w:rsid w:val="00125589"/>
    <w:rsid w:val="0012791C"/>
    <w:rsid w:val="001305A2"/>
    <w:rsid w:val="001307E5"/>
    <w:rsid w:val="00131AFC"/>
    <w:rsid w:val="0013373F"/>
    <w:rsid w:val="001345BD"/>
    <w:rsid w:val="00137E08"/>
    <w:rsid w:val="001415B0"/>
    <w:rsid w:val="0014218F"/>
    <w:rsid w:val="001430CC"/>
    <w:rsid w:val="00145FC6"/>
    <w:rsid w:val="00146BBA"/>
    <w:rsid w:val="00147387"/>
    <w:rsid w:val="001478F7"/>
    <w:rsid w:val="00150AEC"/>
    <w:rsid w:val="00156FFB"/>
    <w:rsid w:val="001602AB"/>
    <w:rsid w:val="00161972"/>
    <w:rsid w:val="0016444A"/>
    <w:rsid w:val="001648DA"/>
    <w:rsid w:val="00167374"/>
    <w:rsid w:val="00172172"/>
    <w:rsid w:val="001724A4"/>
    <w:rsid w:val="001735CC"/>
    <w:rsid w:val="00182C88"/>
    <w:rsid w:val="0018461C"/>
    <w:rsid w:val="001847A7"/>
    <w:rsid w:val="0018656C"/>
    <w:rsid w:val="0019051A"/>
    <w:rsid w:val="0019080C"/>
    <w:rsid w:val="001952F6"/>
    <w:rsid w:val="00195C5E"/>
    <w:rsid w:val="001A1B00"/>
    <w:rsid w:val="001A245A"/>
    <w:rsid w:val="001A359C"/>
    <w:rsid w:val="001A4F7F"/>
    <w:rsid w:val="001B0194"/>
    <w:rsid w:val="001B4B7E"/>
    <w:rsid w:val="001B6288"/>
    <w:rsid w:val="001B78E1"/>
    <w:rsid w:val="001C1201"/>
    <w:rsid w:val="001C1E2F"/>
    <w:rsid w:val="001C30FF"/>
    <w:rsid w:val="001C3593"/>
    <w:rsid w:val="001C5107"/>
    <w:rsid w:val="001C5C55"/>
    <w:rsid w:val="001C5F81"/>
    <w:rsid w:val="001C65BA"/>
    <w:rsid w:val="001C679A"/>
    <w:rsid w:val="001C7B2D"/>
    <w:rsid w:val="001D1AB7"/>
    <w:rsid w:val="001D3CFB"/>
    <w:rsid w:val="001D5B22"/>
    <w:rsid w:val="001D73EA"/>
    <w:rsid w:val="001E0D2E"/>
    <w:rsid w:val="001E3D62"/>
    <w:rsid w:val="001E57BC"/>
    <w:rsid w:val="001E6CFF"/>
    <w:rsid w:val="001F0122"/>
    <w:rsid w:val="001F11AD"/>
    <w:rsid w:val="001F560F"/>
    <w:rsid w:val="001F5DF5"/>
    <w:rsid w:val="001F7C88"/>
    <w:rsid w:val="00200144"/>
    <w:rsid w:val="00200990"/>
    <w:rsid w:val="00207ABC"/>
    <w:rsid w:val="00213909"/>
    <w:rsid w:val="00213A43"/>
    <w:rsid w:val="00216CC7"/>
    <w:rsid w:val="00221B85"/>
    <w:rsid w:val="00225085"/>
    <w:rsid w:val="00231474"/>
    <w:rsid w:val="00234B8F"/>
    <w:rsid w:val="00236EEB"/>
    <w:rsid w:val="0024253E"/>
    <w:rsid w:val="002429C9"/>
    <w:rsid w:val="00242B16"/>
    <w:rsid w:val="00244C97"/>
    <w:rsid w:val="00250553"/>
    <w:rsid w:val="00250A83"/>
    <w:rsid w:val="00251460"/>
    <w:rsid w:val="00251B4C"/>
    <w:rsid w:val="00254B68"/>
    <w:rsid w:val="00254D98"/>
    <w:rsid w:val="00260C29"/>
    <w:rsid w:val="00260FA8"/>
    <w:rsid w:val="002616B6"/>
    <w:rsid w:val="002639C0"/>
    <w:rsid w:val="00266A9A"/>
    <w:rsid w:val="002701E2"/>
    <w:rsid w:val="00270DD5"/>
    <w:rsid w:val="002733A0"/>
    <w:rsid w:val="00273F2D"/>
    <w:rsid w:val="00274B1B"/>
    <w:rsid w:val="0027533C"/>
    <w:rsid w:val="00281414"/>
    <w:rsid w:val="002833A0"/>
    <w:rsid w:val="002837D9"/>
    <w:rsid w:val="00287D00"/>
    <w:rsid w:val="00290C11"/>
    <w:rsid w:val="00293553"/>
    <w:rsid w:val="00296540"/>
    <w:rsid w:val="00296C76"/>
    <w:rsid w:val="002978A1"/>
    <w:rsid w:val="00297951"/>
    <w:rsid w:val="002A5024"/>
    <w:rsid w:val="002A5CCE"/>
    <w:rsid w:val="002A60E9"/>
    <w:rsid w:val="002B0514"/>
    <w:rsid w:val="002B15FC"/>
    <w:rsid w:val="002B16D2"/>
    <w:rsid w:val="002B2575"/>
    <w:rsid w:val="002B29DB"/>
    <w:rsid w:val="002B368D"/>
    <w:rsid w:val="002B3942"/>
    <w:rsid w:val="002B3F94"/>
    <w:rsid w:val="002B5E8E"/>
    <w:rsid w:val="002B7C04"/>
    <w:rsid w:val="002B7C55"/>
    <w:rsid w:val="002C1C76"/>
    <w:rsid w:val="002C2432"/>
    <w:rsid w:val="002C274E"/>
    <w:rsid w:val="002C2838"/>
    <w:rsid w:val="002C5AEB"/>
    <w:rsid w:val="002D5876"/>
    <w:rsid w:val="002D6747"/>
    <w:rsid w:val="002E03DB"/>
    <w:rsid w:val="002E0733"/>
    <w:rsid w:val="002E1F5E"/>
    <w:rsid w:val="002E2A57"/>
    <w:rsid w:val="002E3161"/>
    <w:rsid w:val="002E55F8"/>
    <w:rsid w:val="002E5B40"/>
    <w:rsid w:val="002E7B50"/>
    <w:rsid w:val="002F06DE"/>
    <w:rsid w:val="002F0AF1"/>
    <w:rsid w:val="002F188F"/>
    <w:rsid w:val="002F68ED"/>
    <w:rsid w:val="00301EDB"/>
    <w:rsid w:val="00305A75"/>
    <w:rsid w:val="00306C0C"/>
    <w:rsid w:val="00307ABD"/>
    <w:rsid w:val="00310594"/>
    <w:rsid w:val="00311BF9"/>
    <w:rsid w:val="003128E6"/>
    <w:rsid w:val="00313379"/>
    <w:rsid w:val="00317094"/>
    <w:rsid w:val="003204B5"/>
    <w:rsid w:val="00321CEB"/>
    <w:rsid w:val="003239C4"/>
    <w:rsid w:val="00325296"/>
    <w:rsid w:val="00330481"/>
    <w:rsid w:val="00333699"/>
    <w:rsid w:val="003370FE"/>
    <w:rsid w:val="0033769B"/>
    <w:rsid w:val="00342B71"/>
    <w:rsid w:val="00344A10"/>
    <w:rsid w:val="00345F62"/>
    <w:rsid w:val="003461C6"/>
    <w:rsid w:val="0035334A"/>
    <w:rsid w:val="003546AB"/>
    <w:rsid w:val="00356910"/>
    <w:rsid w:val="003601B7"/>
    <w:rsid w:val="00360D46"/>
    <w:rsid w:val="003628BA"/>
    <w:rsid w:val="00362D4C"/>
    <w:rsid w:val="003640D1"/>
    <w:rsid w:val="00367528"/>
    <w:rsid w:val="00367A89"/>
    <w:rsid w:val="0037208B"/>
    <w:rsid w:val="00372290"/>
    <w:rsid w:val="00373897"/>
    <w:rsid w:val="003740EC"/>
    <w:rsid w:val="00374F9B"/>
    <w:rsid w:val="0037601B"/>
    <w:rsid w:val="00381D7B"/>
    <w:rsid w:val="0038322C"/>
    <w:rsid w:val="00384118"/>
    <w:rsid w:val="00384469"/>
    <w:rsid w:val="00390407"/>
    <w:rsid w:val="003944A4"/>
    <w:rsid w:val="003946C6"/>
    <w:rsid w:val="00394F87"/>
    <w:rsid w:val="00395F23"/>
    <w:rsid w:val="00396606"/>
    <w:rsid w:val="003A653A"/>
    <w:rsid w:val="003A6A36"/>
    <w:rsid w:val="003A6B00"/>
    <w:rsid w:val="003A7722"/>
    <w:rsid w:val="003B11A4"/>
    <w:rsid w:val="003C0EA9"/>
    <w:rsid w:val="003C150A"/>
    <w:rsid w:val="003C5AB8"/>
    <w:rsid w:val="003C643A"/>
    <w:rsid w:val="003C7DF2"/>
    <w:rsid w:val="003D45CA"/>
    <w:rsid w:val="003D7AF2"/>
    <w:rsid w:val="003E0CF0"/>
    <w:rsid w:val="003E28F7"/>
    <w:rsid w:val="003E4439"/>
    <w:rsid w:val="003E57E5"/>
    <w:rsid w:val="003E6406"/>
    <w:rsid w:val="003E7EE8"/>
    <w:rsid w:val="003F0646"/>
    <w:rsid w:val="003F6049"/>
    <w:rsid w:val="003F6F7D"/>
    <w:rsid w:val="003F7777"/>
    <w:rsid w:val="004065CC"/>
    <w:rsid w:val="004129C7"/>
    <w:rsid w:val="00415059"/>
    <w:rsid w:val="004151A9"/>
    <w:rsid w:val="0041576A"/>
    <w:rsid w:val="00415F43"/>
    <w:rsid w:val="0041698A"/>
    <w:rsid w:val="0042341F"/>
    <w:rsid w:val="004237CC"/>
    <w:rsid w:val="004264A9"/>
    <w:rsid w:val="0043252E"/>
    <w:rsid w:val="00432DA2"/>
    <w:rsid w:val="004334D4"/>
    <w:rsid w:val="00433EC2"/>
    <w:rsid w:val="00434BA5"/>
    <w:rsid w:val="00435BB0"/>
    <w:rsid w:val="004371C1"/>
    <w:rsid w:val="0044127D"/>
    <w:rsid w:val="00441456"/>
    <w:rsid w:val="004423A5"/>
    <w:rsid w:val="004463E5"/>
    <w:rsid w:val="00447DB1"/>
    <w:rsid w:val="004505C2"/>
    <w:rsid w:val="004540ED"/>
    <w:rsid w:val="00457486"/>
    <w:rsid w:val="00461097"/>
    <w:rsid w:val="004619AD"/>
    <w:rsid w:val="00464BDD"/>
    <w:rsid w:val="00467BE3"/>
    <w:rsid w:val="004706E9"/>
    <w:rsid w:val="00471931"/>
    <w:rsid w:val="00471991"/>
    <w:rsid w:val="004727A3"/>
    <w:rsid w:val="00472E29"/>
    <w:rsid w:val="00477063"/>
    <w:rsid w:val="00481C17"/>
    <w:rsid w:val="004831B6"/>
    <w:rsid w:val="00483E36"/>
    <w:rsid w:val="00485331"/>
    <w:rsid w:val="00486D4D"/>
    <w:rsid w:val="0048746F"/>
    <w:rsid w:val="0049032D"/>
    <w:rsid w:val="0049139C"/>
    <w:rsid w:val="00491CE7"/>
    <w:rsid w:val="004922C2"/>
    <w:rsid w:val="00494597"/>
    <w:rsid w:val="00494678"/>
    <w:rsid w:val="004A2439"/>
    <w:rsid w:val="004A24ED"/>
    <w:rsid w:val="004A2536"/>
    <w:rsid w:val="004A2800"/>
    <w:rsid w:val="004A7DA5"/>
    <w:rsid w:val="004A7E09"/>
    <w:rsid w:val="004B29CF"/>
    <w:rsid w:val="004B30B2"/>
    <w:rsid w:val="004B4185"/>
    <w:rsid w:val="004B4310"/>
    <w:rsid w:val="004B7546"/>
    <w:rsid w:val="004B7AF7"/>
    <w:rsid w:val="004C0AE0"/>
    <w:rsid w:val="004C0AFB"/>
    <w:rsid w:val="004C101C"/>
    <w:rsid w:val="004C1401"/>
    <w:rsid w:val="004C2015"/>
    <w:rsid w:val="004C4E39"/>
    <w:rsid w:val="004C67DC"/>
    <w:rsid w:val="004C6D6B"/>
    <w:rsid w:val="004D2BA4"/>
    <w:rsid w:val="004D2DB6"/>
    <w:rsid w:val="004D40AE"/>
    <w:rsid w:val="004D55D1"/>
    <w:rsid w:val="004D7B16"/>
    <w:rsid w:val="004E0B7E"/>
    <w:rsid w:val="004E3969"/>
    <w:rsid w:val="004E3EDC"/>
    <w:rsid w:val="004F0773"/>
    <w:rsid w:val="004F1D03"/>
    <w:rsid w:val="004F3DDB"/>
    <w:rsid w:val="004F5FD5"/>
    <w:rsid w:val="004F7D7E"/>
    <w:rsid w:val="00500911"/>
    <w:rsid w:val="005028C2"/>
    <w:rsid w:val="00504559"/>
    <w:rsid w:val="00504741"/>
    <w:rsid w:val="005057F5"/>
    <w:rsid w:val="00510D9E"/>
    <w:rsid w:val="00511725"/>
    <w:rsid w:val="00512D06"/>
    <w:rsid w:val="0051794B"/>
    <w:rsid w:val="00517D9C"/>
    <w:rsid w:val="00520328"/>
    <w:rsid w:val="0052431B"/>
    <w:rsid w:val="00525E15"/>
    <w:rsid w:val="00526374"/>
    <w:rsid w:val="00532541"/>
    <w:rsid w:val="00535DD3"/>
    <w:rsid w:val="0053641E"/>
    <w:rsid w:val="00537105"/>
    <w:rsid w:val="0053730A"/>
    <w:rsid w:val="005401B1"/>
    <w:rsid w:val="00541296"/>
    <w:rsid w:val="005414D6"/>
    <w:rsid w:val="00541BFE"/>
    <w:rsid w:val="005421F0"/>
    <w:rsid w:val="005429B3"/>
    <w:rsid w:val="00542D99"/>
    <w:rsid w:val="0054334C"/>
    <w:rsid w:val="0054599E"/>
    <w:rsid w:val="00546510"/>
    <w:rsid w:val="00553C7B"/>
    <w:rsid w:val="005572FB"/>
    <w:rsid w:val="00557316"/>
    <w:rsid w:val="00560DC2"/>
    <w:rsid w:val="00564060"/>
    <w:rsid w:val="0056443A"/>
    <w:rsid w:val="005648A0"/>
    <w:rsid w:val="005660E6"/>
    <w:rsid w:val="005662D5"/>
    <w:rsid w:val="00571C5E"/>
    <w:rsid w:val="005732F9"/>
    <w:rsid w:val="00574143"/>
    <w:rsid w:val="00575168"/>
    <w:rsid w:val="00576C02"/>
    <w:rsid w:val="00577678"/>
    <w:rsid w:val="0058468C"/>
    <w:rsid w:val="00585326"/>
    <w:rsid w:val="005920A8"/>
    <w:rsid w:val="00592609"/>
    <w:rsid w:val="00593464"/>
    <w:rsid w:val="0059697C"/>
    <w:rsid w:val="00596ACF"/>
    <w:rsid w:val="005A2485"/>
    <w:rsid w:val="005A784D"/>
    <w:rsid w:val="005B0D93"/>
    <w:rsid w:val="005B0DB5"/>
    <w:rsid w:val="005B226E"/>
    <w:rsid w:val="005B23F8"/>
    <w:rsid w:val="005B2705"/>
    <w:rsid w:val="005B3346"/>
    <w:rsid w:val="005B56C4"/>
    <w:rsid w:val="005B7FAA"/>
    <w:rsid w:val="005C0F8F"/>
    <w:rsid w:val="005C1CED"/>
    <w:rsid w:val="005C39AC"/>
    <w:rsid w:val="005C531A"/>
    <w:rsid w:val="005C7602"/>
    <w:rsid w:val="005D2BA9"/>
    <w:rsid w:val="005D55A7"/>
    <w:rsid w:val="005D5A3B"/>
    <w:rsid w:val="005E15A9"/>
    <w:rsid w:val="005E1DC3"/>
    <w:rsid w:val="005E42F6"/>
    <w:rsid w:val="005E5A58"/>
    <w:rsid w:val="005E6150"/>
    <w:rsid w:val="005F5084"/>
    <w:rsid w:val="005F75DF"/>
    <w:rsid w:val="00600754"/>
    <w:rsid w:val="006011DB"/>
    <w:rsid w:val="006015AB"/>
    <w:rsid w:val="00601DA7"/>
    <w:rsid w:val="00606718"/>
    <w:rsid w:val="00607737"/>
    <w:rsid w:val="00607F64"/>
    <w:rsid w:val="00607FCD"/>
    <w:rsid w:val="0061075B"/>
    <w:rsid w:val="006110F0"/>
    <w:rsid w:val="006122F9"/>
    <w:rsid w:val="00613DE5"/>
    <w:rsid w:val="00615A81"/>
    <w:rsid w:val="00616BC9"/>
    <w:rsid w:val="00616DAE"/>
    <w:rsid w:val="00621B45"/>
    <w:rsid w:val="00621DCE"/>
    <w:rsid w:val="00622F5C"/>
    <w:rsid w:val="00624DA7"/>
    <w:rsid w:val="0062761F"/>
    <w:rsid w:val="00627E5D"/>
    <w:rsid w:val="00630A19"/>
    <w:rsid w:val="0063284F"/>
    <w:rsid w:val="0063448D"/>
    <w:rsid w:val="006411E6"/>
    <w:rsid w:val="00641E1F"/>
    <w:rsid w:val="00642767"/>
    <w:rsid w:val="00647F46"/>
    <w:rsid w:val="00652383"/>
    <w:rsid w:val="006524CD"/>
    <w:rsid w:val="00653350"/>
    <w:rsid w:val="00653796"/>
    <w:rsid w:val="00653C64"/>
    <w:rsid w:val="00654C6F"/>
    <w:rsid w:val="006566EB"/>
    <w:rsid w:val="00656954"/>
    <w:rsid w:val="006619C9"/>
    <w:rsid w:val="006627A6"/>
    <w:rsid w:val="00672969"/>
    <w:rsid w:val="00672C18"/>
    <w:rsid w:val="0067672E"/>
    <w:rsid w:val="00681C45"/>
    <w:rsid w:val="00684389"/>
    <w:rsid w:val="00685678"/>
    <w:rsid w:val="00687240"/>
    <w:rsid w:val="00687284"/>
    <w:rsid w:val="00690215"/>
    <w:rsid w:val="0069047F"/>
    <w:rsid w:val="0069080E"/>
    <w:rsid w:val="0069112B"/>
    <w:rsid w:val="00692FA1"/>
    <w:rsid w:val="006934D9"/>
    <w:rsid w:val="00693546"/>
    <w:rsid w:val="0069568E"/>
    <w:rsid w:val="00697A09"/>
    <w:rsid w:val="006A05A3"/>
    <w:rsid w:val="006A7337"/>
    <w:rsid w:val="006A7878"/>
    <w:rsid w:val="006A7AE8"/>
    <w:rsid w:val="006B193C"/>
    <w:rsid w:val="006B201A"/>
    <w:rsid w:val="006B467D"/>
    <w:rsid w:val="006B5F48"/>
    <w:rsid w:val="006B7136"/>
    <w:rsid w:val="006C28B8"/>
    <w:rsid w:val="006C6AC8"/>
    <w:rsid w:val="006D25E2"/>
    <w:rsid w:val="006D328F"/>
    <w:rsid w:val="006D7097"/>
    <w:rsid w:val="006E09E3"/>
    <w:rsid w:val="006E0D77"/>
    <w:rsid w:val="006E397E"/>
    <w:rsid w:val="006F0DED"/>
    <w:rsid w:val="006F2981"/>
    <w:rsid w:val="006F6FC4"/>
    <w:rsid w:val="006F7F99"/>
    <w:rsid w:val="00700A35"/>
    <w:rsid w:val="00703E9A"/>
    <w:rsid w:val="00705485"/>
    <w:rsid w:val="007079EF"/>
    <w:rsid w:val="00707A8E"/>
    <w:rsid w:val="007127EE"/>
    <w:rsid w:val="0071395A"/>
    <w:rsid w:val="00714547"/>
    <w:rsid w:val="007164CC"/>
    <w:rsid w:val="00716898"/>
    <w:rsid w:val="0071780C"/>
    <w:rsid w:val="007178FF"/>
    <w:rsid w:val="007200B7"/>
    <w:rsid w:val="00720F2B"/>
    <w:rsid w:val="00722BBA"/>
    <w:rsid w:val="00722C27"/>
    <w:rsid w:val="00723F18"/>
    <w:rsid w:val="00725560"/>
    <w:rsid w:val="007302EB"/>
    <w:rsid w:val="00730859"/>
    <w:rsid w:val="00730E10"/>
    <w:rsid w:val="007324C1"/>
    <w:rsid w:val="00732DC4"/>
    <w:rsid w:val="007369AC"/>
    <w:rsid w:val="00741663"/>
    <w:rsid w:val="00743351"/>
    <w:rsid w:val="007438D3"/>
    <w:rsid w:val="007445B5"/>
    <w:rsid w:val="00745CCC"/>
    <w:rsid w:val="007471E0"/>
    <w:rsid w:val="0075150E"/>
    <w:rsid w:val="00753797"/>
    <w:rsid w:val="00756370"/>
    <w:rsid w:val="00761B80"/>
    <w:rsid w:val="007632A0"/>
    <w:rsid w:val="00763341"/>
    <w:rsid w:val="00764E76"/>
    <w:rsid w:val="007669D0"/>
    <w:rsid w:val="00766C02"/>
    <w:rsid w:val="00767922"/>
    <w:rsid w:val="00771F69"/>
    <w:rsid w:val="00773167"/>
    <w:rsid w:val="00776209"/>
    <w:rsid w:val="00777CDA"/>
    <w:rsid w:val="00777CEE"/>
    <w:rsid w:val="007805B1"/>
    <w:rsid w:val="00780826"/>
    <w:rsid w:val="007821F2"/>
    <w:rsid w:val="00782530"/>
    <w:rsid w:val="007831EE"/>
    <w:rsid w:val="00792664"/>
    <w:rsid w:val="007927E3"/>
    <w:rsid w:val="00792A90"/>
    <w:rsid w:val="007957F6"/>
    <w:rsid w:val="00796733"/>
    <w:rsid w:val="00796C34"/>
    <w:rsid w:val="00796CEC"/>
    <w:rsid w:val="007A2A8F"/>
    <w:rsid w:val="007A2D53"/>
    <w:rsid w:val="007A330C"/>
    <w:rsid w:val="007A4B87"/>
    <w:rsid w:val="007B068F"/>
    <w:rsid w:val="007B1220"/>
    <w:rsid w:val="007B18FE"/>
    <w:rsid w:val="007B5001"/>
    <w:rsid w:val="007B5F5E"/>
    <w:rsid w:val="007C2A24"/>
    <w:rsid w:val="007C5179"/>
    <w:rsid w:val="007D0709"/>
    <w:rsid w:val="007D1C70"/>
    <w:rsid w:val="007D2D1D"/>
    <w:rsid w:val="007D5D74"/>
    <w:rsid w:val="007D6355"/>
    <w:rsid w:val="007E0905"/>
    <w:rsid w:val="007E1321"/>
    <w:rsid w:val="007E3ACD"/>
    <w:rsid w:val="007F2AB6"/>
    <w:rsid w:val="007F4717"/>
    <w:rsid w:val="007F4E5C"/>
    <w:rsid w:val="007F66FE"/>
    <w:rsid w:val="007F6777"/>
    <w:rsid w:val="008006E5"/>
    <w:rsid w:val="00800B81"/>
    <w:rsid w:val="008019C0"/>
    <w:rsid w:val="00805F82"/>
    <w:rsid w:val="0080621E"/>
    <w:rsid w:val="008069CE"/>
    <w:rsid w:val="00806C19"/>
    <w:rsid w:val="00806C1D"/>
    <w:rsid w:val="00807144"/>
    <w:rsid w:val="0081073D"/>
    <w:rsid w:val="00811935"/>
    <w:rsid w:val="0081218C"/>
    <w:rsid w:val="00812B74"/>
    <w:rsid w:val="00812C1B"/>
    <w:rsid w:val="00813F95"/>
    <w:rsid w:val="00814CA2"/>
    <w:rsid w:val="00816636"/>
    <w:rsid w:val="00817B13"/>
    <w:rsid w:val="008201DE"/>
    <w:rsid w:val="00820348"/>
    <w:rsid w:val="00821685"/>
    <w:rsid w:val="00822534"/>
    <w:rsid w:val="008226CE"/>
    <w:rsid w:val="00824481"/>
    <w:rsid w:val="00824B0D"/>
    <w:rsid w:val="00826E62"/>
    <w:rsid w:val="00826E69"/>
    <w:rsid w:val="0083149D"/>
    <w:rsid w:val="008324FB"/>
    <w:rsid w:val="008330F7"/>
    <w:rsid w:val="0083517C"/>
    <w:rsid w:val="00835E62"/>
    <w:rsid w:val="00837680"/>
    <w:rsid w:val="00837774"/>
    <w:rsid w:val="00837D68"/>
    <w:rsid w:val="00837F52"/>
    <w:rsid w:val="008406CF"/>
    <w:rsid w:val="00840E73"/>
    <w:rsid w:val="0084250F"/>
    <w:rsid w:val="00842AE9"/>
    <w:rsid w:val="00842AEE"/>
    <w:rsid w:val="00842F60"/>
    <w:rsid w:val="00843564"/>
    <w:rsid w:val="0084523B"/>
    <w:rsid w:val="0084610D"/>
    <w:rsid w:val="00847230"/>
    <w:rsid w:val="00852D93"/>
    <w:rsid w:val="00853FD7"/>
    <w:rsid w:val="008551C0"/>
    <w:rsid w:val="00856A37"/>
    <w:rsid w:val="008574F6"/>
    <w:rsid w:val="008605AF"/>
    <w:rsid w:val="00866C34"/>
    <w:rsid w:val="00866D9A"/>
    <w:rsid w:val="00872105"/>
    <w:rsid w:val="008805E3"/>
    <w:rsid w:val="008806F3"/>
    <w:rsid w:val="00881A13"/>
    <w:rsid w:val="008821F6"/>
    <w:rsid w:val="0088420C"/>
    <w:rsid w:val="0088491C"/>
    <w:rsid w:val="00885841"/>
    <w:rsid w:val="00886C22"/>
    <w:rsid w:val="00893D8F"/>
    <w:rsid w:val="00894161"/>
    <w:rsid w:val="00894534"/>
    <w:rsid w:val="00897592"/>
    <w:rsid w:val="00897B2F"/>
    <w:rsid w:val="008A0C38"/>
    <w:rsid w:val="008A1C53"/>
    <w:rsid w:val="008A3AF2"/>
    <w:rsid w:val="008A462A"/>
    <w:rsid w:val="008A5BD1"/>
    <w:rsid w:val="008A6413"/>
    <w:rsid w:val="008B167B"/>
    <w:rsid w:val="008B4127"/>
    <w:rsid w:val="008B4CF7"/>
    <w:rsid w:val="008B56BB"/>
    <w:rsid w:val="008B75F3"/>
    <w:rsid w:val="008C15E0"/>
    <w:rsid w:val="008C2048"/>
    <w:rsid w:val="008C2183"/>
    <w:rsid w:val="008C24FB"/>
    <w:rsid w:val="008C2C26"/>
    <w:rsid w:val="008C4854"/>
    <w:rsid w:val="008C51B7"/>
    <w:rsid w:val="008C6062"/>
    <w:rsid w:val="008C752F"/>
    <w:rsid w:val="008C7566"/>
    <w:rsid w:val="008D45A2"/>
    <w:rsid w:val="008E0901"/>
    <w:rsid w:val="008E28ED"/>
    <w:rsid w:val="008E409A"/>
    <w:rsid w:val="008E496E"/>
    <w:rsid w:val="008E5E4D"/>
    <w:rsid w:val="008E60A8"/>
    <w:rsid w:val="008F14DA"/>
    <w:rsid w:val="008F3606"/>
    <w:rsid w:val="008F45B6"/>
    <w:rsid w:val="00902C31"/>
    <w:rsid w:val="00902E52"/>
    <w:rsid w:val="00904707"/>
    <w:rsid w:val="00913084"/>
    <w:rsid w:val="00913F78"/>
    <w:rsid w:val="009143A4"/>
    <w:rsid w:val="009158DC"/>
    <w:rsid w:val="0091656F"/>
    <w:rsid w:val="00916B27"/>
    <w:rsid w:val="009202E6"/>
    <w:rsid w:val="00923E6C"/>
    <w:rsid w:val="0092480B"/>
    <w:rsid w:val="009256A0"/>
    <w:rsid w:val="00927C47"/>
    <w:rsid w:val="00933A56"/>
    <w:rsid w:val="00935D95"/>
    <w:rsid w:val="00936DE3"/>
    <w:rsid w:val="0093764B"/>
    <w:rsid w:val="009377C0"/>
    <w:rsid w:val="00940AFE"/>
    <w:rsid w:val="00942CAC"/>
    <w:rsid w:val="009445C8"/>
    <w:rsid w:val="00944959"/>
    <w:rsid w:val="00946659"/>
    <w:rsid w:val="0095098A"/>
    <w:rsid w:val="00955858"/>
    <w:rsid w:val="009573A7"/>
    <w:rsid w:val="00957F3B"/>
    <w:rsid w:val="009617B7"/>
    <w:rsid w:val="00963671"/>
    <w:rsid w:val="00963AFC"/>
    <w:rsid w:val="00964742"/>
    <w:rsid w:val="00965136"/>
    <w:rsid w:val="0096708D"/>
    <w:rsid w:val="009675F5"/>
    <w:rsid w:val="00967C09"/>
    <w:rsid w:val="00967E2E"/>
    <w:rsid w:val="00970002"/>
    <w:rsid w:val="00970B0F"/>
    <w:rsid w:val="00972B6A"/>
    <w:rsid w:val="00972B80"/>
    <w:rsid w:val="00980FE3"/>
    <w:rsid w:val="00991CFF"/>
    <w:rsid w:val="00992F04"/>
    <w:rsid w:val="00995BF1"/>
    <w:rsid w:val="009967D8"/>
    <w:rsid w:val="009A0A88"/>
    <w:rsid w:val="009A1B44"/>
    <w:rsid w:val="009A3DF3"/>
    <w:rsid w:val="009A5633"/>
    <w:rsid w:val="009A72E5"/>
    <w:rsid w:val="009A76EF"/>
    <w:rsid w:val="009B08C4"/>
    <w:rsid w:val="009B4E80"/>
    <w:rsid w:val="009B655C"/>
    <w:rsid w:val="009B7546"/>
    <w:rsid w:val="009B7F94"/>
    <w:rsid w:val="009C13BF"/>
    <w:rsid w:val="009C1CED"/>
    <w:rsid w:val="009D471B"/>
    <w:rsid w:val="009D7499"/>
    <w:rsid w:val="009E0814"/>
    <w:rsid w:val="009E2063"/>
    <w:rsid w:val="009E2788"/>
    <w:rsid w:val="009E42E0"/>
    <w:rsid w:val="009E4913"/>
    <w:rsid w:val="009E637B"/>
    <w:rsid w:val="009E7143"/>
    <w:rsid w:val="009E728E"/>
    <w:rsid w:val="009F606B"/>
    <w:rsid w:val="009F6CB1"/>
    <w:rsid w:val="009F7ADE"/>
    <w:rsid w:val="00A0017F"/>
    <w:rsid w:val="00A009A8"/>
    <w:rsid w:val="00A032ED"/>
    <w:rsid w:val="00A05B51"/>
    <w:rsid w:val="00A06455"/>
    <w:rsid w:val="00A10BA4"/>
    <w:rsid w:val="00A12897"/>
    <w:rsid w:val="00A14134"/>
    <w:rsid w:val="00A148DD"/>
    <w:rsid w:val="00A14C5C"/>
    <w:rsid w:val="00A151A3"/>
    <w:rsid w:val="00A153CE"/>
    <w:rsid w:val="00A163A0"/>
    <w:rsid w:val="00A166C2"/>
    <w:rsid w:val="00A17A60"/>
    <w:rsid w:val="00A17B3C"/>
    <w:rsid w:val="00A224B9"/>
    <w:rsid w:val="00A241C2"/>
    <w:rsid w:val="00A24DA4"/>
    <w:rsid w:val="00A25FD8"/>
    <w:rsid w:val="00A267AC"/>
    <w:rsid w:val="00A27537"/>
    <w:rsid w:val="00A27721"/>
    <w:rsid w:val="00A33612"/>
    <w:rsid w:val="00A3786E"/>
    <w:rsid w:val="00A40138"/>
    <w:rsid w:val="00A4383D"/>
    <w:rsid w:val="00A44C2C"/>
    <w:rsid w:val="00A46BA4"/>
    <w:rsid w:val="00A572A2"/>
    <w:rsid w:val="00A72459"/>
    <w:rsid w:val="00A73B05"/>
    <w:rsid w:val="00A74165"/>
    <w:rsid w:val="00A7444A"/>
    <w:rsid w:val="00A749E6"/>
    <w:rsid w:val="00A769D9"/>
    <w:rsid w:val="00A81174"/>
    <w:rsid w:val="00A83430"/>
    <w:rsid w:val="00A858AE"/>
    <w:rsid w:val="00A8655A"/>
    <w:rsid w:val="00A87925"/>
    <w:rsid w:val="00A90A8E"/>
    <w:rsid w:val="00A9253A"/>
    <w:rsid w:val="00A95258"/>
    <w:rsid w:val="00A95AA6"/>
    <w:rsid w:val="00A97EBE"/>
    <w:rsid w:val="00AA00C9"/>
    <w:rsid w:val="00AA0335"/>
    <w:rsid w:val="00AA4D13"/>
    <w:rsid w:val="00AA6BA7"/>
    <w:rsid w:val="00AA6E15"/>
    <w:rsid w:val="00AA76AE"/>
    <w:rsid w:val="00AB02C3"/>
    <w:rsid w:val="00AB0648"/>
    <w:rsid w:val="00AB107B"/>
    <w:rsid w:val="00AB1E97"/>
    <w:rsid w:val="00AB2510"/>
    <w:rsid w:val="00AD074B"/>
    <w:rsid w:val="00AD0F47"/>
    <w:rsid w:val="00AD247C"/>
    <w:rsid w:val="00AD3093"/>
    <w:rsid w:val="00AD3E62"/>
    <w:rsid w:val="00AD5E9C"/>
    <w:rsid w:val="00AD7330"/>
    <w:rsid w:val="00AE1DA4"/>
    <w:rsid w:val="00AE2CA9"/>
    <w:rsid w:val="00AE498E"/>
    <w:rsid w:val="00AE5794"/>
    <w:rsid w:val="00AE5B7B"/>
    <w:rsid w:val="00AF0620"/>
    <w:rsid w:val="00AF5BCE"/>
    <w:rsid w:val="00AF6B60"/>
    <w:rsid w:val="00AF78EB"/>
    <w:rsid w:val="00AF78F2"/>
    <w:rsid w:val="00B00224"/>
    <w:rsid w:val="00B010F6"/>
    <w:rsid w:val="00B051AA"/>
    <w:rsid w:val="00B07641"/>
    <w:rsid w:val="00B11025"/>
    <w:rsid w:val="00B13463"/>
    <w:rsid w:val="00B1479F"/>
    <w:rsid w:val="00B14F27"/>
    <w:rsid w:val="00B161AE"/>
    <w:rsid w:val="00B162FF"/>
    <w:rsid w:val="00B17B09"/>
    <w:rsid w:val="00B22B8C"/>
    <w:rsid w:val="00B2387F"/>
    <w:rsid w:val="00B24C41"/>
    <w:rsid w:val="00B2781E"/>
    <w:rsid w:val="00B36D37"/>
    <w:rsid w:val="00B376C1"/>
    <w:rsid w:val="00B4149E"/>
    <w:rsid w:val="00B42B47"/>
    <w:rsid w:val="00B42BFA"/>
    <w:rsid w:val="00B43985"/>
    <w:rsid w:val="00B51FC4"/>
    <w:rsid w:val="00B52390"/>
    <w:rsid w:val="00B52443"/>
    <w:rsid w:val="00B53521"/>
    <w:rsid w:val="00B552D8"/>
    <w:rsid w:val="00B56AA8"/>
    <w:rsid w:val="00B56B9A"/>
    <w:rsid w:val="00B621B2"/>
    <w:rsid w:val="00B6285F"/>
    <w:rsid w:val="00B6722A"/>
    <w:rsid w:val="00B6766D"/>
    <w:rsid w:val="00B73534"/>
    <w:rsid w:val="00B74CA9"/>
    <w:rsid w:val="00B80C42"/>
    <w:rsid w:val="00B816E2"/>
    <w:rsid w:val="00B81ED8"/>
    <w:rsid w:val="00B8385B"/>
    <w:rsid w:val="00B84962"/>
    <w:rsid w:val="00B85BB5"/>
    <w:rsid w:val="00B86817"/>
    <w:rsid w:val="00B91B13"/>
    <w:rsid w:val="00B92D31"/>
    <w:rsid w:val="00B93CBF"/>
    <w:rsid w:val="00B9456C"/>
    <w:rsid w:val="00B94801"/>
    <w:rsid w:val="00B97790"/>
    <w:rsid w:val="00B97B66"/>
    <w:rsid w:val="00BA46C9"/>
    <w:rsid w:val="00BA5FC5"/>
    <w:rsid w:val="00BA7F76"/>
    <w:rsid w:val="00BB1B13"/>
    <w:rsid w:val="00BB1C0A"/>
    <w:rsid w:val="00BB2345"/>
    <w:rsid w:val="00BB2DC5"/>
    <w:rsid w:val="00BB412D"/>
    <w:rsid w:val="00BB4597"/>
    <w:rsid w:val="00BB72FD"/>
    <w:rsid w:val="00BC13FF"/>
    <w:rsid w:val="00BC3A54"/>
    <w:rsid w:val="00BD2D38"/>
    <w:rsid w:val="00BD34E5"/>
    <w:rsid w:val="00BD3F05"/>
    <w:rsid w:val="00BD6F18"/>
    <w:rsid w:val="00BE59B8"/>
    <w:rsid w:val="00BE5E3E"/>
    <w:rsid w:val="00BF1D5D"/>
    <w:rsid w:val="00BF2249"/>
    <w:rsid w:val="00BF24E5"/>
    <w:rsid w:val="00BF34A3"/>
    <w:rsid w:val="00BF34B3"/>
    <w:rsid w:val="00BF3D37"/>
    <w:rsid w:val="00BF7D5B"/>
    <w:rsid w:val="00C034F2"/>
    <w:rsid w:val="00C04CB2"/>
    <w:rsid w:val="00C06006"/>
    <w:rsid w:val="00C07DF0"/>
    <w:rsid w:val="00C13B46"/>
    <w:rsid w:val="00C14CCB"/>
    <w:rsid w:val="00C17A1D"/>
    <w:rsid w:val="00C17A5E"/>
    <w:rsid w:val="00C22440"/>
    <w:rsid w:val="00C243C0"/>
    <w:rsid w:val="00C26CCB"/>
    <w:rsid w:val="00C31F97"/>
    <w:rsid w:val="00C33F83"/>
    <w:rsid w:val="00C34391"/>
    <w:rsid w:val="00C36A62"/>
    <w:rsid w:val="00C36EAB"/>
    <w:rsid w:val="00C372A1"/>
    <w:rsid w:val="00C3751A"/>
    <w:rsid w:val="00C37563"/>
    <w:rsid w:val="00C3789C"/>
    <w:rsid w:val="00C4150B"/>
    <w:rsid w:val="00C415B0"/>
    <w:rsid w:val="00C42760"/>
    <w:rsid w:val="00C42CAC"/>
    <w:rsid w:val="00C4342D"/>
    <w:rsid w:val="00C5038C"/>
    <w:rsid w:val="00C5177D"/>
    <w:rsid w:val="00C51ED6"/>
    <w:rsid w:val="00C52660"/>
    <w:rsid w:val="00C53684"/>
    <w:rsid w:val="00C540D7"/>
    <w:rsid w:val="00C5659E"/>
    <w:rsid w:val="00C601FB"/>
    <w:rsid w:val="00C6164A"/>
    <w:rsid w:val="00C6266A"/>
    <w:rsid w:val="00C6382B"/>
    <w:rsid w:val="00C641B2"/>
    <w:rsid w:val="00C64493"/>
    <w:rsid w:val="00C660B2"/>
    <w:rsid w:val="00C7475F"/>
    <w:rsid w:val="00C74D32"/>
    <w:rsid w:val="00C75098"/>
    <w:rsid w:val="00C762F1"/>
    <w:rsid w:val="00C80180"/>
    <w:rsid w:val="00C8170A"/>
    <w:rsid w:val="00C82321"/>
    <w:rsid w:val="00C8549D"/>
    <w:rsid w:val="00C9039E"/>
    <w:rsid w:val="00C91038"/>
    <w:rsid w:val="00C9172B"/>
    <w:rsid w:val="00C9320F"/>
    <w:rsid w:val="00C94371"/>
    <w:rsid w:val="00C94BEE"/>
    <w:rsid w:val="00C978A9"/>
    <w:rsid w:val="00CA0131"/>
    <w:rsid w:val="00CA1583"/>
    <w:rsid w:val="00CA21CF"/>
    <w:rsid w:val="00CA2203"/>
    <w:rsid w:val="00CA2759"/>
    <w:rsid w:val="00CA390C"/>
    <w:rsid w:val="00CA3A88"/>
    <w:rsid w:val="00CA4C35"/>
    <w:rsid w:val="00CA5497"/>
    <w:rsid w:val="00CA6524"/>
    <w:rsid w:val="00CA6618"/>
    <w:rsid w:val="00CB178A"/>
    <w:rsid w:val="00CB40C9"/>
    <w:rsid w:val="00CB4BE4"/>
    <w:rsid w:val="00CB4E56"/>
    <w:rsid w:val="00CB50A7"/>
    <w:rsid w:val="00CB5FD1"/>
    <w:rsid w:val="00CB7050"/>
    <w:rsid w:val="00CC0B68"/>
    <w:rsid w:val="00CC1298"/>
    <w:rsid w:val="00CC161F"/>
    <w:rsid w:val="00CC58FC"/>
    <w:rsid w:val="00CC6EE1"/>
    <w:rsid w:val="00CC7776"/>
    <w:rsid w:val="00CC7827"/>
    <w:rsid w:val="00CD0BD0"/>
    <w:rsid w:val="00CD1260"/>
    <w:rsid w:val="00CD3E18"/>
    <w:rsid w:val="00CD562A"/>
    <w:rsid w:val="00CD6B73"/>
    <w:rsid w:val="00CE4929"/>
    <w:rsid w:val="00CE5D41"/>
    <w:rsid w:val="00CF0F16"/>
    <w:rsid w:val="00CF2478"/>
    <w:rsid w:val="00CF413E"/>
    <w:rsid w:val="00CF48C6"/>
    <w:rsid w:val="00CF49B2"/>
    <w:rsid w:val="00CF4BE2"/>
    <w:rsid w:val="00CF514E"/>
    <w:rsid w:val="00CF51E6"/>
    <w:rsid w:val="00CF6DAE"/>
    <w:rsid w:val="00CF7489"/>
    <w:rsid w:val="00CF7617"/>
    <w:rsid w:val="00D00EEB"/>
    <w:rsid w:val="00D05BD5"/>
    <w:rsid w:val="00D0633A"/>
    <w:rsid w:val="00D0699C"/>
    <w:rsid w:val="00D1088E"/>
    <w:rsid w:val="00D10A69"/>
    <w:rsid w:val="00D116F0"/>
    <w:rsid w:val="00D13775"/>
    <w:rsid w:val="00D13CE7"/>
    <w:rsid w:val="00D15236"/>
    <w:rsid w:val="00D15F5E"/>
    <w:rsid w:val="00D15FC5"/>
    <w:rsid w:val="00D21273"/>
    <w:rsid w:val="00D22AD7"/>
    <w:rsid w:val="00D24CB9"/>
    <w:rsid w:val="00D25034"/>
    <w:rsid w:val="00D257D9"/>
    <w:rsid w:val="00D26D62"/>
    <w:rsid w:val="00D27103"/>
    <w:rsid w:val="00D30D4A"/>
    <w:rsid w:val="00D31988"/>
    <w:rsid w:val="00D31A72"/>
    <w:rsid w:val="00D31B60"/>
    <w:rsid w:val="00D3260E"/>
    <w:rsid w:val="00D32932"/>
    <w:rsid w:val="00D34E77"/>
    <w:rsid w:val="00D36CCA"/>
    <w:rsid w:val="00D374F1"/>
    <w:rsid w:val="00D41118"/>
    <w:rsid w:val="00D415D2"/>
    <w:rsid w:val="00D42AF7"/>
    <w:rsid w:val="00D44624"/>
    <w:rsid w:val="00D451F6"/>
    <w:rsid w:val="00D45336"/>
    <w:rsid w:val="00D4710C"/>
    <w:rsid w:val="00D502BC"/>
    <w:rsid w:val="00D512E3"/>
    <w:rsid w:val="00D51685"/>
    <w:rsid w:val="00D52A0F"/>
    <w:rsid w:val="00D52FD8"/>
    <w:rsid w:val="00D54A74"/>
    <w:rsid w:val="00D62368"/>
    <w:rsid w:val="00D624E6"/>
    <w:rsid w:val="00D62AD9"/>
    <w:rsid w:val="00D645BF"/>
    <w:rsid w:val="00D666E7"/>
    <w:rsid w:val="00D669CD"/>
    <w:rsid w:val="00D66DC6"/>
    <w:rsid w:val="00D7032D"/>
    <w:rsid w:val="00D71BDE"/>
    <w:rsid w:val="00D732EE"/>
    <w:rsid w:val="00D750FF"/>
    <w:rsid w:val="00D76EE0"/>
    <w:rsid w:val="00D8447B"/>
    <w:rsid w:val="00D8503B"/>
    <w:rsid w:val="00D9046F"/>
    <w:rsid w:val="00D910DE"/>
    <w:rsid w:val="00D91636"/>
    <w:rsid w:val="00D92EDA"/>
    <w:rsid w:val="00D93CC2"/>
    <w:rsid w:val="00D95B9F"/>
    <w:rsid w:val="00D97D6D"/>
    <w:rsid w:val="00DA0E6A"/>
    <w:rsid w:val="00DA1CCB"/>
    <w:rsid w:val="00DA1D01"/>
    <w:rsid w:val="00DA2CCE"/>
    <w:rsid w:val="00DA3D15"/>
    <w:rsid w:val="00DA506C"/>
    <w:rsid w:val="00DA5A84"/>
    <w:rsid w:val="00DB3D17"/>
    <w:rsid w:val="00DB63C0"/>
    <w:rsid w:val="00DB6711"/>
    <w:rsid w:val="00DC020E"/>
    <w:rsid w:val="00DC16E9"/>
    <w:rsid w:val="00DC18BD"/>
    <w:rsid w:val="00DC3862"/>
    <w:rsid w:val="00DC4AE9"/>
    <w:rsid w:val="00DC5427"/>
    <w:rsid w:val="00DC5584"/>
    <w:rsid w:val="00DD0B86"/>
    <w:rsid w:val="00DD65A7"/>
    <w:rsid w:val="00DD6D96"/>
    <w:rsid w:val="00DE7702"/>
    <w:rsid w:val="00DF1470"/>
    <w:rsid w:val="00DF24E4"/>
    <w:rsid w:val="00DF7B96"/>
    <w:rsid w:val="00E03C90"/>
    <w:rsid w:val="00E04E79"/>
    <w:rsid w:val="00E06F35"/>
    <w:rsid w:val="00E10ABB"/>
    <w:rsid w:val="00E119ED"/>
    <w:rsid w:val="00E11B66"/>
    <w:rsid w:val="00E15579"/>
    <w:rsid w:val="00E1640A"/>
    <w:rsid w:val="00E1752D"/>
    <w:rsid w:val="00E205A9"/>
    <w:rsid w:val="00E20BA7"/>
    <w:rsid w:val="00E212FF"/>
    <w:rsid w:val="00E231CA"/>
    <w:rsid w:val="00E24794"/>
    <w:rsid w:val="00E2672A"/>
    <w:rsid w:val="00E27A53"/>
    <w:rsid w:val="00E30CAE"/>
    <w:rsid w:val="00E338C2"/>
    <w:rsid w:val="00E33965"/>
    <w:rsid w:val="00E3447A"/>
    <w:rsid w:val="00E40B37"/>
    <w:rsid w:val="00E40E66"/>
    <w:rsid w:val="00E416F5"/>
    <w:rsid w:val="00E4631A"/>
    <w:rsid w:val="00E53319"/>
    <w:rsid w:val="00E56625"/>
    <w:rsid w:val="00E56D5B"/>
    <w:rsid w:val="00E609FA"/>
    <w:rsid w:val="00E60C2B"/>
    <w:rsid w:val="00E61D09"/>
    <w:rsid w:val="00E66A00"/>
    <w:rsid w:val="00E6798C"/>
    <w:rsid w:val="00E70A36"/>
    <w:rsid w:val="00E713F4"/>
    <w:rsid w:val="00E716E3"/>
    <w:rsid w:val="00E71FB0"/>
    <w:rsid w:val="00E72F82"/>
    <w:rsid w:val="00E77B04"/>
    <w:rsid w:val="00E77E50"/>
    <w:rsid w:val="00E77F75"/>
    <w:rsid w:val="00E80F1E"/>
    <w:rsid w:val="00E813A6"/>
    <w:rsid w:val="00E824BE"/>
    <w:rsid w:val="00E83E20"/>
    <w:rsid w:val="00E8405F"/>
    <w:rsid w:val="00E85B31"/>
    <w:rsid w:val="00E877B6"/>
    <w:rsid w:val="00E92007"/>
    <w:rsid w:val="00E96254"/>
    <w:rsid w:val="00EA098A"/>
    <w:rsid w:val="00EA258D"/>
    <w:rsid w:val="00EA2592"/>
    <w:rsid w:val="00EA3258"/>
    <w:rsid w:val="00EA3642"/>
    <w:rsid w:val="00EA478D"/>
    <w:rsid w:val="00EA4956"/>
    <w:rsid w:val="00EA5581"/>
    <w:rsid w:val="00EA63E7"/>
    <w:rsid w:val="00EA6F93"/>
    <w:rsid w:val="00EB36B7"/>
    <w:rsid w:val="00EB4700"/>
    <w:rsid w:val="00EB5D5D"/>
    <w:rsid w:val="00EB663C"/>
    <w:rsid w:val="00EC52D7"/>
    <w:rsid w:val="00ED15BA"/>
    <w:rsid w:val="00ED4F4F"/>
    <w:rsid w:val="00ED6FC8"/>
    <w:rsid w:val="00ED768C"/>
    <w:rsid w:val="00ED7AFC"/>
    <w:rsid w:val="00EE037B"/>
    <w:rsid w:val="00EE1C62"/>
    <w:rsid w:val="00EE1D17"/>
    <w:rsid w:val="00EE2698"/>
    <w:rsid w:val="00EE27D0"/>
    <w:rsid w:val="00EE55ED"/>
    <w:rsid w:val="00EE7688"/>
    <w:rsid w:val="00EF0EBC"/>
    <w:rsid w:val="00EF3901"/>
    <w:rsid w:val="00EF6A09"/>
    <w:rsid w:val="00EF7474"/>
    <w:rsid w:val="00EF7C38"/>
    <w:rsid w:val="00F0112C"/>
    <w:rsid w:val="00F0154B"/>
    <w:rsid w:val="00F01BB5"/>
    <w:rsid w:val="00F01BBD"/>
    <w:rsid w:val="00F032A4"/>
    <w:rsid w:val="00F03661"/>
    <w:rsid w:val="00F03B6D"/>
    <w:rsid w:val="00F07CC9"/>
    <w:rsid w:val="00F07D68"/>
    <w:rsid w:val="00F07E4B"/>
    <w:rsid w:val="00F118FD"/>
    <w:rsid w:val="00F1395F"/>
    <w:rsid w:val="00F13E7B"/>
    <w:rsid w:val="00F14C0D"/>
    <w:rsid w:val="00F16332"/>
    <w:rsid w:val="00F210A4"/>
    <w:rsid w:val="00F22EBE"/>
    <w:rsid w:val="00F263FA"/>
    <w:rsid w:val="00F2680D"/>
    <w:rsid w:val="00F27045"/>
    <w:rsid w:val="00F27D4C"/>
    <w:rsid w:val="00F300E5"/>
    <w:rsid w:val="00F30AE7"/>
    <w:rsid w:val="00F31824"/>
    <w:rsid w:val="00F331E2"/>
    <w:rsid w:val="00F33C4A"/>
    <w:rsid w:val="00F3478C"/>
    <w:rsid w:val="00F36966"/>
    <w:rsid w:val="00F37397"/>
    <w:rsid w:val="00F401ED"/>
    <w:rsid w:val="00F42BB9"/>
    <w:rsid w:val="00F46AD1"/>
    <w:rsid w:val="00F50127"/>
    <w:rsid w:val="00F50185"/>
    <w:rsid w:val="00F512D1"/>
    <w:rsid w:val="00F557DB"/>
    <w:rsid w:val="00F55870"/>
    <w:rsid w:val="00F558BF"/>
    <w:rsid w:val="00F6078E"/>
    <w:rsid w:val="00F62208"/>
    <w:rsid w:val="00F62911"/>
    <w:rsid w:val="00F62E10"/>
    <w:rsid w:val="00F6419B"/>
    <w:rsid w:val="00F72540"/>
    <w:rsid w:val="00F73D1B"/>
    <w:rsid w:val="00F762C5"/>
    <w:rsid w:val="00F765B5"/>
    <w:rsid w:val="00F8067A"/>
    <w:rsid w:val="00F815B6"/>
    <w:rsid w:val="00F83B3C"/>
    <w:rsid w:val="00F8499B"/>
    <w:rsid w:val="00F84CD2"/>
    <w:rsid w:val="00F904DD"/>
    <w:rsid w:val="00F95CDF"/>
    <w:rsid w:val="00F96837"/>
    <w:rsid w:val="00F96FA1"/>
    <w:rsid w:val="00FA222E"/>
    <w:rsid w:val="00FA2D34"/>
    <w:rsid w:val="00FA4EC4"/>
    <w:rsid w:val="00FB0643"/>
    <w:rsid w:val="00FB107B"/>
    <w:rsid w:val="00FB6ADE"/>
    <w:rsid w:val="00FB7D87"/>
    <w:rsid w:val="00FC18FB"/>
    <w:rsid w:val="00FC1B1E"/>
    <w:rsid w:val="00FC2376"/>
    <w:rsid w:val="00FC27C8"/>
    <w:rsid w:val="00FC2B1B"/>
    <w:rsid w:val="00FC2DDB"/>
    <w:rsid w:val="00FC334A"/>
    <w:rsid w:val="00FC421D"/>
    <w:rsid w:val="00FC5258"/>
    <w:rsid w:val="00FC5949"/>
    <w:rsid w:val="00FD166B"/>
    <w:rsid w:val="00FD77F2"/>
    <w:rsid w:val="00FD7AFE"/>
    <w:rsid w:val="00FE1AAC"/>
    <w:rsid w:val="00FE1C7F"/>
    <w:rsid w:val="00FE4612"/>
    <w:rsid w:val="00FE69B9"/>
    <w:rsid w:val="00FE6ED6"/>
    <w:rsid w:val="00FE77B1"/>
    <w:rsid w:val="00FF19DF"/>
    <w:rsid w:val="00FF2248"/>
    <w:rsid w:val="00FF2A12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A13FE"/>
  <w15:chartTrackingRefBased/>
  <w15:docId w15:val="{9371C370-EB16-4559-896B-AAD6ACCD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8A6413"/>
    <w:pPr>
      <w:widowControl w:val="0"/>
      <w:ind w:firstLineChars="200" w:firstLine="200"/>
      <w:jc w:val="both"/>
    </w:pPr>
  </w:style>
  <w:style w:type="paragraph" w:styleId="1">
    <w:name w:val="heading 1"/>
    <w:basedOn w:val="a4"/>
    <w:next w:val="a4"/>
    <w:link w:val="10"/>
    <w:uiPriority w:val="9"/>
    <w:rsid w:val="001230F0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basedOn w:val="a4"/>
    <w:next w:val="a4"/>
    <w:link w:val="20"/>
    <w:uiPriority w:val="9"/>
    <w:unhideWhenUsed/>
    <w:rsid w:val="001230F0"/>
    <w:pPr>
      <w:keepNext/>
      <w:keepLines/>
      <w:spacing w:before="260" w:after="260" w:line="416" w:lineRule="auto"/>
      <w:outlineLvl w:val="1"/>
    </w:pPr>
    <w:rPr>
      <w:rFonts w:ascii="Times New Roman" w:hAnsi="Times New Roman" w:cstheme="majorBidi"/>
      <w:b/>
      <w:bCs/>
      <w:sz w:val="28"/>
      <w:szCs w:val="32"/>
    </w:rPr>
  </w:style>
  <w:style w:type="paragraph" w:styleId="3">
    <w:name w:val="heading 3"/>
    <w:basedOn w:val="a4"/>
    <w:next w:val="a4"/>
    <w:link w:val="30"/>
    <w:uiPriority w:val="9"/>
    <w:unhideWhenUsed/>
    <w:rsid w:val="008E5E4D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basedOn w:val="a5"/>
    <w:link w:val="1"/>
    <w:uiPriority w:val="9"/>
    <w:rsid w:val="001230F0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5"/>
    <w:link w:val="2"/>
    <w:uiPriority w:val="9"/>
    <w:rsid w:val="001230F0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5"/>
    <w:link w:val="3"/>
    <w:uiPriority w:val="9"/>
    <w:rsid w:val="008E5E4D"/>
    <w:rPr>
      <w:rFonts w:ascii="Times New Roman" w:eastAsia="宋体" w:hAnsi="Times New Roman"/>
      <w:b/>
      <w:bCs/>
      <w:sz w:val="32"/>
      <w:szCs w:val="32"/>
    </w:rPr>
  </w:style>
  <w:style w:type="paragraph" w:styleId="a8">
    <w:name w:val="header"/>
    <w:basedOn w:val="a4"/>
    <w:link w:val="a9"/>
    <w:uiPriority w:val="99"/>
    <w:unhideWhenUsed/>
    <w:rsid w:val="00955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5"/>
    <w:link w:val="a8"/>
    <w:uiPriority w:val="99"/>
    <w:rsid w:val="00955858"/>
    <w:rPr>
      <w:sz w:val="18"/>
      <w:szCs w:val="18"/>
    </w:rPr>
  </w:style>
  <w:style w:type="paragraph" w:styleId="aa">
    <w:name w:val="footer"/>
    <w:basedOn w:val="a4"/>
    <w:link w:val="ab"/>
    <w:uiPriority w:val="99"/>
    <w:unhideWhenUsed/>
    <w:rsid w:val="00955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5"/>
    <w:link w:val="aa"/>
    <w:uiPriority w:val="99"/>
    <w:rsid w:val="00955858"/>
    <w:rPr>
      <w:sz w:val="18"/>
      <w:szCs w:val="18"/>
    </w:rPr>
  </w:style>
  <w:style w:type="table" w:styleId="ac">
    <w:name w:val="Table Grid"/>
    <w:basedOn w:val="a6"/>
    <w:uiPriority w:val="39"/>
    <w:rsid w:val="000F2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4"/>
    <w:link w:val="ae"/>
    <w:uiPriority w:val="34"/>
    <w:rsid w:val="00904707"/>
    <w:pPr>
      <w:ind w:firstLine="420"/>
    </w:pPr>
  </w:style>
  <w:style w:type="paragraph" w:styleId="af">
    <w:name w:val="Date"/>
    <w:basedOn w:val="a4"/>
    <w:next w:val="a4"/>
    <w:link w:val="af0"/>
    <w:uiPriority w:val="99"/>
    <w:semiHidden/>
    <w:unhideWhenUsed/>
    <w:rsid w:val="001230F0"/>
    <w:pPr>
      <w:ind w:leftChars="2500" w:left="100"/>
    </w:pPr>
  </w:style>
  <w:style w:type="character" w:customStyle="1" w:styleId="af0">
    <w:name w:val="日期 字符"/>
    <w:basedOn w:val="a5"/>
    <w:link w:val="af"/>
    <w:uiPriority w:val="99"/>
    <w:semiHidden/>
    <w:rsid w:val="001230F0"/>
  </w:style>
  <w:style w:type="paragraph" w:styleId="TOC">
    <w:name w:val="TOC Heading"/>
    <w:basedOn w:val="1"/>
    <w:next w:val="a4"/>
    <w:uiPriority w:val="39"/>
    <w:unhideWhenUsed/>
    <w:rsid w:val="005371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537105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4"/>
    <w:next w:val="a4"/>
    <w:autoRedefine/>
    <w:uiPriority w:val="39"/>
    <w:unhideWhenUsed/>
    <w:rsid w:val="00537105"/>
    <w:pPr>
      <w:ind w:left="240"/>
      <w:jc w:val="left"/>
    </w:pPr>
    <w:rPr>
      <w:rFonts w:eastAsiaTheme="minorHAnsi"/>
      <w:smallCaps/>
      <w:sz w:val="20"/>
      <w:szCs w:val="20"/>
    </w:rPr>
  </w:style>
  <w:style w:type="character" w:styleId="af1">
    <w:name w:val="Hyperlink"/>
    <w:basedOn w:val="a5"/>
    <w:uiPriority w:val="99"/>
    <w:unhideWhenUsed/>
    <w:rsid w:val="00537105"/>
    <w:rPr>
      <w:color w:val="0563C1" w:themeColor="hyperlink"/>
      <w:u w:val="single"/>
    </w:rPr>
  </w:style>
  <w:style w:type="paragraph" w:styleId="TOC3">
    <w:name w:val="toc 3"/>
    <w:basedOn w:val="a4"/>
    <w:next w:val="a4"/>
    <w:link w:val="TOC30"/>
    <w:autoRedefine/>
    <w:uiPriority w:val="39"/>
    <w:unhideWhenUsed/>
    <w:rsid w:val="006F7F99"/>
    <w:pPr>
      <w:ind w:left="480"/>
      <w:jc w:val="left"/>
    </w:pPr>
    <w:rPr>
      <w:rFonts w:eastAsiaTheme="minorHAnsi"/>
      <w:i/>
      <w:iCs/>
      <w:sz w:val="20"/>
      <w:szCs w:val="20"/>
    </w:rPr>
  </w:style>
  <w:style w:type="character" w:customStyle="1" w:styleId="TOC30">
    <w:name w:val="TOC 3 字符"/>
    <w:basedOn w:val="a5"/>
    <w:link w:val="TOC3"/>
    <w:uiPriority w:val="39"/>
    <w:rsid w:val="000D5D7B"/>
    <w:rPr>
      <w:rFonts w:eastAsiaTheme="minorHAnsi"/>
      <w:i/>
      <w:iCs/>
      <w:sz w:val="20"/>
      <w:szCs w:val="20"/>
    </w:rPr>
  </w:style>
  <w:style w:type="character" w:styleId="af2">
    <w:name w:val="Placeholder Text"/>
    <w:basedOn w:val="a5"/>
    <w:uiPriority w:val="99"/>
    <w:semiHidden/>
    <w:rsid w:val="00687240"/>
    <w:rPr>
      <w:color w:val="808080"/>
    </w:rPr>
  </w:style>
  <w:style w:type="paragraph" w:styleId="af3">
    <w:name w:val="Normal (Web)"/>
    <w:basedOn w:val="a4"/>
    <w:uiPriority w:val="99"/>
    <w:semiHidden/>
    <w:unhideWhenUsed/>
    <w:rsid w:val="006872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Out3">
    <w:name w:val="Out3"/>
    <w:basedOn w:val="a4"/>
    <w:rsid w:val="00F904DD"/>
    <w:pPr>
      <w:adjustRightInd w:val="0"/>
      <w:snapToGrid w:val="0"/>
    </w:pPr>
    <w:rPr>
      <w:rFonts w:ascii="Arial" w:eastAsia="PMingLiU" w:hAnsi="Arial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customStyle="1" w:styleId="RG2">
    <w:name w:val="RG2"/>
    <w:basedOn w:val="a4"/>
    <w:rsid w:val="00F904DD"/>
    <w:pPr>
      <w:adjustRightInd w:val="0"/>
      <w:snapToGrid w:val="0"/>
      <w:spacing w:before="20" w:after="20"/>
      <w:jc w:val="center"/>
    </w:pPr>
    <w:rPr>
      <w:rFonts w:ascii="Arial" w:eastAsia="PMingLiU" w:hAnsi="Arial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customStyle="1" w:styleId="TableBoldTitle">
    <w:name w:val="Table Bold Title"/>
    <w:basedOn w:val="a4"/>
    <w:autoRedefine/>
    <w:rsid w:val="00F904DD"/>
    <w:pPr>
      <w:tabs>
        <w:tab w:val="left" w:pos="561"/>
        <w:tab w:val="left" w:pos="8280"/>
      </w:tabs>
      <w:adjustRightInd w:val="0"/>
      <w:snapToGrid w:val="0"/>
      <w:spacing w:before="20" w:after="20"/>
      <w:jc w:val="center"/>
    </w:pPr>
    <w:rPr>
      <w:rFonts w:ascii="Arial" w:eastAsia="PMingLiU" w:hAnsi="Arial" w:cs="Times New Roman"/>
      <w:b/>
      <w:color w:val="000000"/>
      <w:kern w:val="0"/>
      <w:sz w:val="18"/>
      <w:szCs w:val="20"/>
      <w:shd w:val="clear" w:color="auto" w:fill="FFFFFF"/>
      <w:lang w:eastAsia="zh-TW"/>
    </w:rPr>
  </w:style>
  <w:style w:type="paragraph" w:styleId="af4">
    <w:name w:val="footnote text"/>
    <w:basedOn w:val="a4"/>
    <w:link w:val="af5"/>
    <w:semiHidden/>
    <w:rsid w:val="00F904DD"/>
    <w:pPr>
      <w:widowControl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af5">
    <w:name w:val="脚注文本 字符"/>
    <w:basedOn w:val="a5"/>
    <w:link w:val="af4"/>
    <w:semiHidden/>
    <w:rsid w:val="00F904DD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6">
    <w:name w:val="Balloon Text"/>
    <w:basedOn w:val="a4"/>
    <w:link w:val="af7"/>
    <w:uiPriority w:val="99"/>
    <w:semiHidden/>
    <w:unhideWhenUsed/>
    <w:rsid w:val="00F904DD"/>
    <w:rPr>
      <w:sz w:val="18"/>
      <w:szCs w:val="18"/>
    </w:rPr>
  </w:style>
  <w:style w:type="character" w:customStyle="1" w:styleId="af7">
    <w:name w:val="批注框文本 字符"/>
    <w:basedOn w:val="a5"/>
    <w:link w:val="af6"/>
    <w:uiPriority w:val="99"/>
    <w:semiHidden/>
    <w:rsid w:val="00F904DD"/>
    <w:rPr>
      <w:sz w:val="18"/>
      <w:szCs w:val="18"/>
    </w:rPr>
  </w:style>
  <w:style w:type="paragraph" w:styleId="af8">
    <w:name w:val="Document Map"/>
    <w:basedOn w:val="a4"/>
    <w:link w:val="af9"/>
    <w:uiPriority w:val="99"/>
    <w:semiHidden/>
    <w:unhideWhenUsed/>
    <w:rsid w:val="00F904DD"/>
    <w:rPr>
      <w:rFonts w:ascii="宋体"/>
      <w:sz w:val="18"/>
      <w:szCs w:val="18"/>
    </w:rPr>
  </w:style>
  <w:style w:type="character" w:customStyle="1" w:styleId="af9">
    <w:name w:val="文档结构图 字符"/>
    <w:basedOn w:val="a5"/>
    <w:link w:val="af8"/>
    <w:uiPriority w:val="99"/>
    <w:semiHidden/>
    <w:rsid w:val="00F904DD"/>
    <w:rPr>
      <w:rFonts w:ascii="宋体" w:eastAsia="宋体"/>
      <w:sz w:val="18"/>
      <w:szCs w:val="18"/>
    </w:rPr>
  </w:style>
  <w:style w:type="table" w:styleId="11">
    <w:name w:val="Grid Table 1 Light"/>
    <w:basedOn w:val="a6"/>
    <w:uiPriority w:val="46"/>
    <w:rsid w:val="00F904D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a">
    <w:name w:val="FollowedHyperlink"/>
    <w:basedOn w:val="a5"/>
    <w:uiPriority w:val="99"/>
    <w:semiHidden/>
    <w:unhideWhenUsed/>
    <w:rsid w:val="00C37563"/>
    <w:rPr>
      <w:color w:val="954F72"/>
      <w:u w:val="single"/>
    </w:rPr>
  </w:style>
  <w:style w:type="paragraph" w:customStyle="1" w:styleId="msonormal0">
    <w:name w:val="msonormal"/>
    <w:basedOn w:val="a4"/>
    <w:rsid w:val="00C375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font5">
    <w:name w:val="font5"/>
    <w:basedOn w:val="a4"/>
    <w:rsid w:val="00C37563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4"/>
    <w:rsid w:val="00C37563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xl66">
    <w:name w:val="xl66"/>
    <w:basedOn w:val="a4"/>
    <w:rsid w:val="00C37563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67">
    <w:name w:val="xl67"/>
    <w:basedOn w:val="a4"/>
    <w:rsid w:val="00C3756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68">
    <w:name w:val="xl68"/>
    <w:basedOn w:val="a4"/>
    <w:rsid w:val="00C3756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69">
    <w:name w:val="xl69"/>
    <w:basedOn w:val="a4"/>
    <w:rsid w:val="00C3756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70">
    <w:name w:val="xl70"/>
    <w:basedOn w:val="a4"/>
    <w:rsid w:val="00C3756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4"/>
    </w:rPr>
  </w:style>
  <w:style w:type="character" w:customStyle="1" w:styleId="fontstyle01">
    <w:name w:val="fontstyle01"/>
    <w:basedOn w:val="a5"/>
    <w:rsid w:val="002837D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b">
    <w:name w:val="annotation reference"/>
    <w:basedOn w:val="a5"/>
    <w:uiPriority w:val="99"/>
    <w:rsid w:val="00F13E7B"/>
    <w:rPr>
      <w:sz w:val="21"/>
      <w:szCs w:val="21"/>
    </w:rPr>
  </w:style>
  <w:style w:type="paragraph" w:styleId="afc">
    <w:name w:val="annotation text"/>
    <w:basedOn w:val="a4"/>
    <w:link w:val="afd"/>
    <w:uiPriority w:val="99"/>
    <w:rsid w:val="00F13E7B"/>
    <w:pPr>
      <w:adjustRightInd w:val="0"/>
      <w:snapToGrid w:val="0"/>
      <w:spacing w:line="360" w:lineRule="auto"/>
      <w:jc w:val="left"/>
    </w:pPr>
    <w:rPr>
      <w:rFonts w:ascii="Arial" w:hAnsi="Arial" w:cs="Times New Roman"/>
      <w:color w:val="000000"/>
      <w:kern w:val="0"/>
      <w:szCs w:val="20"/>
      <w:shd w:val="clear" w:color="auto" w:fill="FFFFFF"/>
      <w:lang w:eastAsia="zh-TW"/>
    </w:rPr>
  </w:style>
  <w:style w:type="character" w:customStyle="1" w:styleId="afd">
    <w:name w:val="批注文字 字符"/>
    <w:basedOn w:val="a5"/>
    <w:link w:val="afc"/>
    <w:uiPriority w:val="99"/>
    <w:rsid w:val="00F13E7B"/>
    <w:rPr>
      <w:rFonts w:ascii="Arial" w:eastAsia="宋体" w:hAnsi="Arial" w:cs="Times New Roman"/>
      <w:color w:val="000000"/>
      <w:kern w:val="0"/>
      <w:sz w:val="24"/>
      <w:szCs w:val="20"/>
      <w:lang w:eastAsia="zh-TW"/>
    </w:rPr>
  </w:style>
  <w:style w:type="character" w:customStyle="1" w:styleId="translated-span">
    <w:name w:val="translated-span"/>
    <w:basedOn w:val="a5"/>
    <w:rsid w:val="00AE5B7B"/>
  </w:style>
  <w:style w:type="character" w:customStyle="1" w:styleId="mi">
    <w:name w:val="mi"/>
    <w:basedOn w:val="a5"/>
    <w:rsid w:val="008E5E4D"/>
  </w:style>
  <w:style w:type="character" w:customStyle="1" w:styleId="mo">
    <w:name w:val="mo"/>
    <w:basedOn w:val="a5"/>
    <w:rsid w:val="008E5E4D"/>
  </w:style>
  <w:style w:type="character" w:customStyle="1" w:styleId="fontstyle21">
    <w:name w:val="fontstyle21"/>
    <w:basedOn w:val="a5"/>
    <w:rsid w:val="008E5E4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8E5E4D"/>
    <w:pPr>
      <w:adjustRightInd/>
      <w:snapToGrid/>
    </w:pPr>
    <w:rPr>
      <w:rFonts w:ascii="Times New Roman" w:hAnsi="Times New Roman" w:cstheme="minorBidi"/>
      <w:b/>
      <w:bCs/>
      <w:color w:val="auto"/>
      <w:kern w:val="2"/>
      <w:szCs w:val="22"/>
      <w:shd w:val="clear" w:color="auto" w:fill="auto"/>
      <w:lang w:eastAsia="zh-CN"/>
    </w:rPr>
  </w:style>
  <w:style w:type="character" w:customStyle="1" w:styleId="aff">
    <w:name w:val="批注主题 字符"/>
    <w:basedOn w:val="afd"/>
    <w:link w:val="afe"/>
    <w:uiPriority w:val="99"/>
    <w:semiHidden/>
    <w:rsid w:val="008E5E4D"/>
    <w:rPr>
      <w:rFonts w:ascii="Times New Roman" w:eastAsia="宋体" w:hAnsi="Times New Roman" w:cs="Times New Roman"/>
      <w:b/>
      <w:bCs/>
      <w:color w:val="000000"/>
      <w:kern w:val="0"/>
      <w:sz w:val="24"/>
      <w:szCs w:val="20"/>
      <w:lang w:eastAsia="zh-TW"/>
    </w:rPr>
  </w:style>
  <w:style w:type="character" w:customStyle="1" w:styleId="fontstyle31">
    <w:name w:val="fontstyle31"/>
    <w:basedOn w:val="a5"/>
    <w:rsid w:val="00B1479F"/>
    <w:rPr>
      <w:rFonts w:ascii="MTMI" w:hAnsi="MTMI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a5"/>
    <w:rsid w:val="00B1479F"/>
    <w:rPr>
      <w:rFonts w:ascii="MTEX" w:hAnsi="MTEX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a5"/>
    <w:rsid w:val="00B1479F"/>
    <w:rPr>
      <w:rFonts w:ascii="MTGU" w:hAnsi="MTGU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11">
    <w:name w:val="fontstyle11"/>
    <w:basedOn w:val="a5"/>
    <w:rsid w:val="00B1479F"/>
    <w:rPr>
      <w:rFonts w:ascii="DY77+ZFMAwz-77" w:hAnsi="DY77+ZFMAwz-77" w:hint="default"/>
      <w:b w:val="0"/>
      <w:bCs w:val="0"/>
      <w:i w:val="0"/>
      <w:iCs w:val="0"/>
      <w:color w:val="000000"/>
      <w:sz w:val="20"/>
      <w:szCs w:val="20"/>
    </w:rPr>
  </w:style>
  <w:style w:type="table" w:styleId="12">
    <w:name w:val="Table Simple 1"/>
    <w:basedOn w:val="a6"/>
    <w:rsid w:val="00BB412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a4"/>
    <w:next w:val="a4"/>
    <w:autoRedefine/>
    <w:uiPriority w:val="39"/>
    <w:unhideWhenUsed/>
    <w:rsid w:val="00D13775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4"/>
    <w:next w:val="a4"/>
    <w:autoRedefine/>
    <w:uiPriority w:val="39"/>
    <w:unhideWhenUsed/>
    <w:rsid w:val="00D13775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4"/>
    <w:next w:val="a4"/>
    <w:autoRedefine/>
    <w:uiPriority w:val="39"/>
    <w:unhideWhenUsed/>
    <w:rsid w:val="00D13775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4"/>
    <w:next w:val="a4"/>
    <w:autoRedefine/>
    <w:uiPriority w:val="39"/>
    <w:unhideWhenUsed/>
    <w:rsid w:val="00D13775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4"/>
    <w:next w:val="a4"/>
    <w:autoRedefine/>
    <w:uiPriority w:val="39"/>
    <w:unhideWhenUsed/>
    <w:rsid w:val="00D13775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4"/>
    <w:next w:val="a4"/>
    <w:autoRedefine/>
    <w:uiPriority w:val="39"/>
    <w:unhideWhenUsed/>
    <w:rsid w:val="00D13775"/>
    <w:pPr>
      <w:ind w:left="1920"/>
      <w:jc w:val="left"/>
    </w:pPr>
    <w:rPr>
      <w:rFonts w:eastAsiaTheme="minorHAnsi"/>
      <w:sz w:val="18"/>
      <w:szCs w:val="18"/>
    </w:rPr>
  </w:style>
  <w:style w:type="paragraph" w:customStyle="1" w:styleId="JSIC">
    <w:name w:val="JSIC模板"/>
    <w:basedOn w:val="TOC3"/>
    <w:link w:val="JSIC0"/>
    <w:rsid w:val="000D5D7B"/>
    <w:pPr>
      <w:tabs>
        <w:tab w:val="right" w:leader="dot" w:pos="9060"/>
      </w:tabs>
      <w:ind w:firstLine="482"/>
    </w:pPr>
    <w:rPr>
      <w:rFonts w:ascii="Times New Roman" w:eastAsia="宋体" w:hAnsi="Times New Roman" w:cs="Times New Roman"/>
      <w:b/>
      <w:bCs/>
      <w:i w:val="0"/>
      <w:iCs w:val="0"/>
      <w:noProof/>
      <w:sz w:val="24"/>
      <w:szCs w:val="24"/>
    </w:rPr>
  </w:style>
  <w:style w:type="character" w:customStyle="1" w:styleId="JSIC0">
    <w:name w:val="JSIC模板 字符"/>
    <w:basedOn w:val="TOC30"/>
    <w:link w:val="JSIC"/>
    <w:rsid w:val="000D5D7B"/>
    <w:rPr>
      <w:rFonts w:ascii="Times New Roman" w:eastAsia="宋体" w:hAnsi="Times New Roman" w:cs="Times New Roman"/>
      <w:b/>
      <w:bCs/>
      <w:i w:val="0"/>
      <w:iCs w:val="0"/>
      <w:noProof/>
      <w:sz w:val="24"/>
      <w:szCs w:val="24"/>
    </w:rPr>
  </w:style>
  <w:style w:type="character" w:styleId="aff0">
    <w:name w:val="Unresolved Mention"/>
    <w:basedOn w:val="a5"/>
    <w:uiPriority w:val="99"/>
    <w:semiHidden/>
    <w:unhideWhenUsed/>
    <w:rsid w:val="006A7878"/>
    <w:rPr>
      <w:color w:val="605E5C"/>
      <w:shd w:val="clear" w:color="auto" w:fill="E1DFDD"/>
    </w:rPr>
  </w:style>
  <w:style w:type="paragraph" w:customStyle="1" w:styleId="a">
    <w:name w:val="一级标题"/>
    <w:basedOn w:val="ad"/>
    <w:link w:val="aff1"/>
    <w:qFormat/>
    <w:rsid w:val="00866C34"/>
    <w:pPr>
      <w:numPr>
        <w:numId w:val="4"/>
      </w:numPr>
      <w:spacing w:beforeLines="50" w:before="156" w:afterLines="100" w:after="312"/>
      <w:ind w:left="357" w:firstLineChars="0" w:hanging="357"/>
      <w:outlineLvl w:val="0"/>
    </w:pPr>
    <w:rPr>
      <w:rFonts w:ascii="Times New Roman" w:eastAsia="宋体" w:hAnsi="Times New Roman" w:cs="Times New Roman"/>
      <w:b/>
      <w:bCs/>
      <w:sz w:val="32"/>
      <w:szCs w:val="36"/>
    </w:rPr>
  </w:style>
  <w:style w:type="paragraph" w:customStyle="1" w:styleId="a0">
    <w:name w:val="二级标题"/>
    <w:basedOn w:val="ad"/>
    <w:link w:val="aff2"/>
    <w:qFormat/>
    <w:rsid w:val="00866C34"/>
    <w:pPr>
      <w:numPr>
        <w:ilvl w:val="1"/>
        <w:numId w:val="4"/>
      </w:numPr>
      <w:ind w:left="391" w:firstLineChars="0" w:hanging="391"/>
      <w:outlineLvl w:val="1"/>
    </w:pPr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e">
    <w:name w:val="列表段落 字符"/>
    <w:basedOn w:val="a5"/>
    <w:link w:val="ad"/>
    <w:uiPriority w:val="34"/>
    <w:rsid w:val="008A6413"/>
    <w:rPr>
      <w:rFonts w:eastAsia="宋体"/>
      <w:sz w:val="24"/>
    </w:rPr>
  </w:style>
  <w:style w:type="character" w:customStyle="1" w:styleId="aff1">
    <w:name w:val="一级标题 字符"/>
    <w:basedOn w:val="ae"/>
    <w:link w:val="a"/>
    <w:rsid w:val="00866C34"/>
    <w:rPr>
      <w:rFonts w:ascii="Times New Roman" w:eastAsia="宋体" w:hAnsi="Times New Roman" w:cs="Times New Roman"/>
      <w:b/>
      <w:bCs/>
      <w:sz w:val="32"/>
      <w:szCs w:val="36"/>
    </w:rPr>
  </w:style>
  <w:style w:type="paragraph" w:customStyle="1" w:styleId="a1">
    <w:name w:val="三级标题"/>
    <w:basedOn w:val="ad"/>
    <w:link w:val="aff3"/>
    <w:qFormat/>
    <w:rsid w:val="00866C34"/>
    <w:pPr>
      <w:numPr>
        <w:ilvl w:val="2"/>
        <w:numId w:val="4"/>
      </w:numPr>
      <w:ind w:firstLineChars="0"/>
      <w:outlineLvl w:val="2"/>
    </w:pPr>
    <w:rPr>
      <w:rFonts w:ascii="Times New Roman" w:eastAsia="宋体" w:hAnsi="Times New Roman" w:cs="Times New Roman"/>
      <w:b/>
      <w:bCs/>
      <w:szCs w:val="28"/>
    </w:rPr>
  </w:style>
  <w:style w:type="character" w:customStyle="1" w:styleId="aff2">
    <w:name w:val="二级标题 字符"/>
    <w:basedOn w:val="ae"/>
    <w:link w:val="a0"/>
    <w:rsid w:val="00866C34"/>
    <w:rPr>
      <w:rFonts w:ascii="Times New Roman" w:eastAsia="宋体" w:hAnsi="Times New Roman" w:cs="Times New Roman"/>
      <w:b/>
      <w:bCs/>
      <w:sz w:val="28"/>
      <w:szCs w:val="32"/>
    </w:rPr>
  </w:style>
  <w:style w:type="paragraph" w:customStyle="1" w:styleId="a2">
    <w:name w:val="四级标题"/>
    <w:basedOn w:val="ad"/>
    <w:link w:val="aff4"/>
    <w:qFormat/>
    <w:rsid w:val="00866C34"/>
    <w:pPr>
      <w:numPr>
        <w:ilvl w:val="3"/>
        <w:numId w:val="4"/>
      </w:numPr>
      <w:ind w:firstLineChars="0"/>
      <w:outlineLvl w:val="3"/>
    </w:pPr>
    <w:rPr>
      <w:rFonts w:ascii="Times New Roman" w:eastAsia="宋体" w:hAnsi="Times New Roman" w:cs="Times New Roman"/>
      <w:b/>
      <w:bCs/>
      <w:szCs w:val="28"/>
    </w:rPr>
  </w:style>
  <w:style w:type="character" w:customStyle="1" w:styleId="aff3">
    <w:name w:val="三级标题 字符"/>
    <w:basedOn w:val="ae"/>
    <w:link w:val="a1"/>
    <w:rsid w:val="00866C34"/>
    <w:rPr>
      <w:rFonts w:ascii="Times New Roman" w:eastAsia="宋体" w:hAnsi="Times New Roman" w:cs="Times New Roman"/>
      <w:b/>
      <w:bCs/>
      <w:sz w:val="24"/>
      <w:szCs w:val="28"/>
    </w:rPr>
  </w:style>
  <w:style w:type="paragraph" w:customStyle="1" w:styleId="a3">
    <w:name w:val="五级标题"/>
    <w:basedOn w:val="ad"/>
    <w:link w:val="aff5"/>
    <w:qFormat/>
    <w:rsid w:val="00866C34"/>
    <w:pPr>
      <w:numPr>
        <w:ilvl w:val="4"/>
        <w:numId w:val="4"/>
      </w:numPr>
      <w:ind w:firstLineChars="0"/>
      <w:outlineLvl w:val="4"/>
    </w:pPr>
    <w:rPr>
      <w:rFonts w:ascii="Times New Roman" w:eastAsia="宋体" w:hAnsi="Times New Roman" w:cs="Times New Roman"/>
      <w:szCs w:val="28"/>
    </w:rPr>
  </w:style>
  <w:style w:type="character" w:customStyle="1" w:styleId="aff4">
    <w:name w:val="四级标题 字符"/>
    <w:basedOn w:val="ae"/>
    <w:link w:val="a2"/>
    <w:rsid w:val="00866C34"/>
    <w:rPr>
      <w:rFonts w:ascii="Times New Roman" w:eastAsia="宋体" w:hAnsi="Times New Roman" w:cs="Times New Roman"/>
      <w:b/>
      <w:bCs/>
      <w:sz w:val="24"/>
      <w:szCs w:val="28"/>
    </w:rPr>
  </w:style>
  <w:style w:type="paragraph" w:customStyle="1" w:styleId="aff6">
    <w:name w:val="内容正文"/>
    <w:basedOn w:val="a4"/>
    <w:link w:val="aff7"/>
    <w:qFormat/>
    <w:rsid w:val="00866C34"/>
    <w:pPr>
      <w:ind w:firstLine="480"/>
    </w:pPr>
    <w:rPr>
      <w:rFonts w:ascii="Times New Roman" w:eastAsia="宋体" w:hAnsi="Times New Roman" w:cs="Times New Roman"/>
      <w:szCs w:val="28"/>
    </w:rPr>
  </w:style>
  <w:style w:type="character" w:customStyle="1" w:styleId="aff5">
    <w:name w:val="五级标题 字符"/>
    <w:basedOn w:val="ae"/>
    <w:link w:val="a3"/>
    <w:rsid w:val="00866C34"/>
    <w:rPr>
      <w:rFonts w:ascii="Times New Roman" w:eastAsia="宋体" w:hAnsi="Times New Roman" w:cs="Times New Roman"/>
      <w:sz w:val="24"/>
      <w:szCs w:val="28"/>
    </w:rPr>
  </w:style>
  <w:style w:type="paragraph" w:customStyle="1" w:styleId="aff8">
    <w:name w:val="图片"/>
    <w:basedOn w:val="a4"/>
    <w:link w:val="aff9"/>
    <w:qFormat/>
    <w:rsid w:val="00866C34"/>
    <w:pPr>
      <w:ind w:firstLineChars="0" w:firstLine="0"/>
      <w:jc w:val="center"/>
    </w:pPr>
    <w:rPr>
      <w:rFonts w:ascii="Times New Roman" w:eastAsia="宋体" w:hAnsi="Times New Roman" w:cs="Times New Roman"/>
      <w:noProof/>
    </w:rPr>
  </w:style>
  <w:style w:type="character" w:customStyle="1" w:styleId="aff7">
    <w:name w:val="内容正文 字符"/>
    <w:basedOn w:val="a5"/>
    <w:link w:val="aff6"/>
    <w:rsid w:val="00866C34"/>
    <w:rPr>
      <w:rFonts w:ascii="Times New Roman" w:eastAsia="宋体" w:hAnsi="Times New Roman" w:cs="Times New Roman"/>
      <w:szCs w:val="28"/>
    </w:rPr>
  </w:style>
  <w:style w:type="character" w:customStyle="1" w:styleId="aff9">
    <w:name w:val="图片 字符"/>
    <w:basedOn w:val="a5"/>
    <w:link w:val="aff8"/>
    <w:rsid w:val="00866C34"/>
    <w:rPr>
      <w:rFonts w:ascii="Times New Roman" w:eastAsia="宋体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Desktop\&#25991;&#20214;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18D0D-63C5-475E-BE92-89F347507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256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Gray</cp:lastModifiedBy>
  <cp:revision>429</cp:revision>
  <cp:lastPrinted>2021-01-14T07:25:00Z</cp:lastPrinted>
  <dcterms:created xsi:type="dcterms:W3CDTF">2022-01-08T05:40:00Z</dcterms:created>
  <dcterms:modified xsi:type="dcterms:W3CDTF">2022-06-25T07:32:00Z</dcterms:modified>
</cp:coreProperties>
</file>